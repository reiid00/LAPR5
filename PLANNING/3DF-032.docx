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package/2006/relationships/metadata/core-properties" Target="docProps/core.xml" /><Relationship Id="rId2" Type="http://schemas.microsoft.com/office/2011/relationships/webextensiontaskpanes" Target="word/webextensions/taskpanes.xml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32082" w:rsidRDefault="00E32082" w14:paraId="7A20A407" w14:textId="77777777">
      <w:pPr>
        <w:pStyle w:val="Corpodetexto"/>
      </w:pPr>
      <w:bookmarkStart w:name="bkRunHead" w:id="0"/>
    </w:p>
    <w:p w:rsidR="00E32082" w:rsidRDefault="00E32082" w14:paraId="51419CB3" w14:textId="77777777">
      <w:pPr>
        <w:pStyle w:val="Corpodetexto"/>
      </w:pPr>
    </w:p>
    <w:p w:rsidR="00E32082" w:rsidRDefault="001E1403" w14:paraId="5D25581E" w14:textId="77777777">
      <w:pPr>
        <w:pStyle w:val="Corpodetexto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890F039" wp14:editId="7B5C95BE">
            <wp:simplePos x="0" y="0"/>
            <wp:positionH relativeFrom="margin">
              <wp:posOffset>294005</wp:posOffset>
            </wp:positionH>
            <wp:positionV relativeFrom="margin">
              <wp:posOffset>9780905</wp:posOffset>
            </wp:positionV>
            <wp:extent cx="1619885" cy="539750"/>
            <wp:effectExtent l="0" t="0" r="0" b="0"/>
            <wp:wrapSquare wrapText="bothSides"/>
            <wp:docPr id="3" name="Imagem 2" descr="logo_ISEP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_ISEP_smal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53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2082" w:rsidP="00683BEF" w:rsidRDefault="00683BEF" w14:paraId="7CB24F9C" w14:textId="0C450C8A">
      <w:pPr>
        <w:pStyle w:val="Corpodetexto"/>
        <w:jc w:val="center"/>
      </w:pPr>
      <w:r>
        <w:rPr>
          <w:noProof/>
        </w:rPr>
        <w:drawing>
          <wp:inline distT="0" distB="0" distL="0" distR="0" wp14:anchorId="4FFED150" wp14:editId="0A061291">
            <wp:extent cx="3968750" cy="1165608"/>
            <wp:effectExtent l="0" t="0" r="0" b="0"/>
            <wp:docPr id="1" name="Imagem 1" descr="Uma imagem com aliment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alimentaçã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81" cy="117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31BA" w:rsidR="00E32082" w:rsidRDefault="00E32082" w14:paraId="5FA51645" w14:textId="77777777">
      <w:pPr>
        <w:pStyle w:val="Corpodetexto"/>
        <w:rPr>
          <w:rFonts w:asciiTheme="minorHAnsi" w:hAnsiTheme="minorHAnsi" w:cstheme="minorHAnsi"/>
        </w:rPr>
      </w:pPr>
    </w:p>
    <w:p w:rsidRPr="00B731BA" w:rsidR="00E32082" w:rsidRDefault="00E32082" w14:paraId="5B5445FB" w14:textId="77777777">
      <w:pPr>
        <w:pStyle w:val="Corpodetexto"/>
        <w:rPr>
          <w:rFonts w:asciiTheme="minorHAnsi" w:hAnsiTheme="minorHAnsi" w:cstheme="minorHAnsi"/>
        </w:rPr>
      </w:pPr>
    </w:p>
    <w:p w:rsidRPr="00B731BA" w:rsidR="00E32082" w:rsidRDefault="00E32082" w14:paraId="4B0DA41F" w14:textId="77777777">
      <w:pPr>
        <w:pStyle w:val="Corpodetexto"/>
        <w:rPr>
          <w:rFonts w:asciiTheme="minorHAnsi" w:hAnsiTheme="minorHAnsi" w:cstheme="minorHAnsi"/>
        </w:rPr>
      </w:pPr>
    </w:p>
    <w:p w:rsidRPr="00B731BA" w:rsidR="00E32082" w:rsidP="00E32082" w:rsidRDefault="00E32082" w14:paraId="655E0F5A" w14:textId="77777777">
      <w:pPr>
        <w:pStyle w:val="Ttulo"/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</w:p>
    <w:p w:rsidRPr="00D36EBD" w:rsidR="00E32082" w:rsidP="00D36EBD" w:rsidRDefault="00E32082" w14:paraId="217640F9" w14:textId="475449BE">
      <w:pPr>
        <w:pStyle w:val="Ttulo"/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B731BA">
        <w:rPr>
          <w:rFonts w:asciiTheme="minorHAnsi" w:hAnsiTheme="minorHAnsi" w:cstheme="minorHAnsi"/>
          <w:b/>
          <w:color w:val="000000"/>
          <w:sz w:val="36"/>
          <w:szCs w:val="36"/>
        </w:rPr>
        <w:t>Relatório</w:t>
      </w:r>
      <w:r w:rsidR="00B731BA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 de</w:t>
      </w:r>
      <w:r w:rsidRPr="00B731BA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 </w:t>
      </w:r>
      <w:r w:rsidR="002E5A31">
        <w:rPr>
          <w:rFonts w:asciiTheme="minorHAnsi" w:hAnsiTheme="minorHAnsi" w:cstheme="minorHAnsi"/>
          <w:b/>
          <w:color w:val="000000"/>
          <w:sz w:val="36"/>
          <w:szCs w:val="36"/>
        </w:rPr>
        <w:t>ALGAV</w:t>
      </w:r>
    </w:p>
    <w:bookmarkEnd w:id="0"/>
    <w:p w:rsidRPr="00B731BA" w:rsidR="00E32082" w:rsidRDefault="00E32082" w14:paraId="50A74C79" w14:textId="77777777">
      <w:pPr>
        <w:pStyle w:val="Corpodetexto"/>
        <w:rPr>
          <w:rFonts w:asciiTheme="minorHAnsi" w:hAnsiTheme="minorHAnsi" w:cstheme="minorHAnsi"/>
        </w:rPr>
      </w:pPr>
    </w:p>
    <w:p w:rsidRPr="00B731BA" w:rsidR="00CA01E1" w:rsidP="00CA01E1" w:rsidRDefault="00CA01E1" w14:paraId="164FD267" w14:textId="0AF052CC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b/>
          <w:i/>
          <w:sz w:val="24"/>
          <w:szCs w:val="24"/>
        </w:rPr>
      </w:pPr>
      <w:r w:rsidRPr="00B731BA">
        <w:rPr>
          <w:rFonts w:asciiTheme="minorHAnsi" w:hAnsiTheme="minorHAnsi" w:cstheme="minorHAnsi"/>
          <w:b/>
          <w:sz w:val="24"/>
          <w:szCs w:val="24"/>
        </w:rPr>
        <w:t xml:space="preserve">Turma </w:t>
      </w:r>
      <w:r w:rsidR="00D36EBD">
        <w:rPr>
          <w:rFonts w:asciiTheme="minorHAnsi" w:hAnsiTheme="minorHAnsi" w:cstheme="minorHAnsi"/>
          <w:b/>
          <w:sz w:val="24"/>
          <w:szCs w:val="24"/>
        </w:rPr>
        <w:t>3DF</w:t>
      </w:r>
      <w:r w:rsidRPr="00B731BA">
        <w:rPr>
          <w:rFonts w:asciiTheme="minorHAnsi" w:hAnsiTheme="minorHAnsi" w:cstheme="minorHAnsi"/>
          <w:b/>
          <w:sz w:val="24"/>
          <w:szCs w:val="24"/>
        </w:rPr>
        <w:t xml:space="preserve">_ </w:t>
      </w:r>
      <w:r w:rsidR="00D36EBD">
        <w:rPr>
          <w:rFonts w:asciiTheme="minorHAnsi" w:hAnsiTheme="minorHAnsi" w:cstheme="minorHAnsi"/>
          <w:b/>
          <w:sz w:val="24"/>
          <w:szCs w:val="24"/>
        </w:rPr>
        <w:t>032</w:t>
      </w:r>
      <w:r w:rsidRPr="00B731BA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Pr="00B731BA" w:rsidR="00CA01E1" w:rsidP="00CA01E1" w:rsidRDefault="00D36EBD" w14:paraId="0F476EFF" w14:textId="21A3A06C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1181616 _ Tiago Oliveira</w:t>
      </w:r>
      <w:r w:rsidRPr="00B731BA" w:rsidR="00CA01E1">
        <w:rPr>
          <w:rFonts w:asciiTheme="minorHAnsi" w:hAnsiTheme="minorHAnsi" w:cstheme="minorHAnsi"/>
          <w:sz w:val="24"/>
          <w:szCs w:val="24"/>
        </w:rPr>
        <w:t xml:space="preserve"> </w:t>
      </w:r>
    </w:p>
    <w:p w:rsidRPr="00B731BA" w:rsidR="00CA01E1" w:rsidP="00CA01E1" w:rsidRDefault="00D36EBD" w14:paraId="4279DB3E" w14:textId="06BD279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1180604</w:t>
      </w:r>
      <w:r w:rsidRPr="00B731BA" w:rsidR="00CA01E1">
        <w:rPr>
          <w:rFonts w:asciiTheme="minorHAnsi" w:hAnsiTheme="minorHAnsi" w:cstheme="minorHAnsi"/>
          <w:sz w:val="24"/>
          <w:szCs w:val="24"/>
        </w:rPr>
        <w:t xml:space="preserve"> _ </w:t>
      </w:r>
      <w:r>
        <w:rPr>
          <w:rFonts w:asciiTheme="minorHAnsi" w:hAnsiTheme="minorHAnsi" w:cstheme="minorHAnsi"/>
          <w:sz w:val="24"/>
          <w:szCs w:val="24"/>
        </w:rPr>
        <w:t>Vasco Silva</w:t>
      </w:r>
      <w:r w:rsidRPr="00B731BA" w:rsidR="00CA01E1">
        <w:rPr>
          <w:rFonts w:asciiTheme="minorHAnsi" w:hAnsiTheme="minorHAnsi" w:cstheme="minorHAnsi"/>
          <w:sz w:val="24"/>
          <w:szCs w:val="24"/>
        </w:rPr>
        <w:t xml:space="preserve"> </w:t>
      </w:r>
    </w:p>
    <w:p w:rsidRPr="00B731BA" w:rsidR="00CA01E1" w:rsidP="00CA01E1" w:rsidRDefault="00D36EBD" w14:paraId="57DCB29D" w14:textId="592BF75A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1190881</w:t>
      </w:r>
      <w:r w:rsidRPr="00B731BA" w:rsidR="00CA01E1">
        <w:rPr>
          <w:rFonts w:asciiTheme="minorHAnsi" w:hAnsiTheme="minorHAnsi" w:cstheme="minorHAnsi"/>
          <w:sz w:val="24"/>
          <w:szCs w:val="24"/>
        </w:rPr>
        <w:t xml:space="preserve"> _ </w:t>
      </w:r>
      <w:r>
        <w:rPr>
          <w:rFonts w:asciiTheme="minorHAnsi" w:hAnsiTheme="minorHAnsi" w:cstheme="minorHAnsi"/>
          <w:sz w:val="24"/>
          <w:szCs w:val="24"/>
        </w:rPr>
        <w:t>Matheus Figueira</w:t>
      </w:r>
      <w:r w:rsidRPr="00B731BA" w:rsidR="00CA01E1">
        <w:rPr>
          <w:rFonts w:asciiTheme="minorHAnsi" w:hAnsiTheme="minorHAnsi" w:cstheme="minorHAnsi"/>
          <w:sz w:val="24"/>
          <w:szCs w:val="24"/>
        </w:rPr>
        <w:t xml:space="preserve"> </w:t>
      </w:r>
    </w:p>
    <w:p w:rsidRPr="00B731BA" w:rsidR="00CA01E1" w:rsidP="00CA01E1" w:rsidRDefault="00D36EBD" w14:paraId="48BD09C0" w14:textId="146A9D94">
      <w:pPr>
        <w:pStyle w:val="Corpodetexto"/>
        <w:tabs>
          <w:tab w:val="left" w:pos="4795"/>
        </w:tabs>
        <w:spacing w:line="276" w:lineRule="auto"/>
        <w:ind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1190835</w:t>
      </w:r>
      <w:r w:rsidRPr="00B731BA" w:rsidR="00CA01E1">
        <w:rPr>
          <w:rFonts w:asciiTheme="minorHAnsi" w:hAnsiTheme="minorHAnsi" w:cstheme="minorHAnsi"/>
          <w:sz w:val="24"/>
        </w:rPr>
        <w:t xml:space="preserve"> _ </w:t>
      </w:r>
      <w:r>
        <w:rPr>
          <w:rFonts w:asciiTheme="minorHAnsi" w:hAnsiTheme="minorHAnsi" w:cstheme="minorHAnsi"/>
          <w:sz w:val="24"/>
        </w:rPr>
        <w:t>Luís Teixeira</w:t>
      </w:r>
      <w:r w:rsidRPr="00B731BA" w:rsidR="00CA01E1">
        <w:rPr>
          <w:rFonts w:asciiTheme="minorHAnsi" w:hAnsiTheme="minorHAnsi" w:cstheme="minorHAnsi"/>
          <w:sz w:val="24"/>
        </w:rPr>
        <w:t xml:space="preserve"> </w:t>
      </w:r>
    </w:p>
    <w:p w:rsidRPr="00B731BA" w:rsidR="00E32082" w:rsidRDefault="00E32082" w14:paraId="2E7972EA" w14:textId="77777777">
      <w:pPr>
        <w:pStyle w:val="Corpodetexto"/>
        <w:rPr>
          <w:rFonts w:asciiTheme="minorHAnsi" w:hAnsiTheme="minorHAnsi" w:cstheme="minorHAnsi"/>
        </w:rPr>
      </w:pPr>
    </w:p>
    <w:p w:rsidRPr="00B731BA" w:rsidR="00B9748E" w:rsidRDefault="00B9748E" w14:paraId="043A4830" w14:textId="77777777">
      <w:pPr>
        <w:pStyle w:val="Corpodetexto"/>
        <w:rPr>
          <w:rFonts w:asciiTheme="minorHAnsi" w:hAnsiTheme="minorHAnsi" w:cstheme="minorHAnsi"/>
        </w:rPr>
      </w:pPr>
    </w:p>
    <w:p w:rsidR="00B731BA" w:rsidP="00445BE2" w:rsidRDefault="00445BE2" w14:paraId="4AF0105C" w14:textId="2BFAD503">
      <w:pPr>
        <w:jc w:val="center"/>
        <w:rPr>
          <w:rFonts w:eastAsia="Arial Narrow" w:asciiTheme="minorHAnsi" w:hAnsiTheme="minorHAnsi" w:cstheme="minorHAnsi"/>
          <w:b/>
        </w:rPr>
      </w:pPr>
      <w:bookmarkStart w:name="_Toc448847918" w:id="1"/>
      <w:r w:rsidRPr="00B731BA">
        <w:rPr>
          <w:rFonts w:eastAsia="Arial Narrow" w:asciiTheme="minorHAnsi" w:hAnsiTheme="minorHAnsi" w:cstheme="minorHAnsi"/>
          <w:b/>
        </w:rPr>
        <w:t xml:space="preserve">Data: </w:t>
      </w:r>
      <w:r w:rsidR="000F3930">
        <w:rPr>
          <w:rFonts w:eastAsia="Arial Narrow" w:asciiTheme="minorHAnsi" w:hAnsiTheme="minorHAnsi" w:cstheme="minorHAnsi"/>
          <w:b/>
        </w:rPr>
        <w:t>0</w:t>
      </w:r>
      <w:r w:rsidR="00D36EBD">
        <w:rPr>
          <w:rFonts w:eastAsia="Arial Narrow" w:asciiTheme="minorHAnsi" w:hAnsiTheme="minorHAnsi" w:cstheme="minorHAnsi"/>
          <w:b/>
        </w:rPr>
        <w:t>5</w:t>
      </w:r>
      <w:r w:rsidR="00B731BA">
        <w:rPr>
          <w:rFonts w:eastAsia="Arial Narrow" w:asciiTheme="minorHAnsi" w:hAnsiTheme="minorHAnsi" w:cstheme="minorHAnsi"/>
          <w:b/>
        </w:rPr>
        <w:t>/</w:t>
      </w:r>
      <w:r w:rsidR="000F3930">
        <w:rPr>
          <w:rFonts w:eastAsia="Arial Narrow" w:asciiTheme="minorHAnsi" w:hAnsiTheme="minorHAnsi" w:cstheme="minorHAnsi"/>
          <w:b/>
        </w:rPr>
        <w:t>12</w:t>
      </w:r>
      <w:r w:rsidRPr="00B731BA">
        <w:rPr>
          <w:rFonts w:eastAsia="Arial Narrow" w:asciiTheme="minorHAnsi" w:hAnsiTheme="minorHAnsi" w:cstheme="minorHAnsi"/>
          <w:b/>
        </w:rPr>
        <w:t>/</w:t>
      </w:r>
      <w:r w:rsidR="00D36EBD">
        <w:rPr>
          <w:rFonts w:eastAsia="Arial Narrow" w:asciiTheme="minorHAnsi" w:hAnsiTheme="minorHAnsi" w:cstheme="minorHAnsi"/>
          <w:b/>
        </w:rPr>
        <w:t>2021</w:t>
      </w:r>
    </w:p>
    <w:p w:rsidR="00B731BA" w:rsidRDefault="00B731BA" w14:paraId="050B3D8C" w14:textId="26B0C712">
      <w:pPr>
        <w:spacing w:line="240" w:lineRule="auto"/>
        <w:jc w:val="left"/>
        <w:rPr>
          <w:rFonts w:eastAsia="Arial Narrow" w:asciiTheme="minorHAnsi" w:hAnsiTheme="minorHAnsi" w:cstheme="minorHAnsi"/>
          <w:b/>
        </w:rPr>
      </w:pPr>
      <w:r>
        <w:rPr>
          <w:rFonts w:eastAsia="Arial Narrow" w:asciiTheme="minorHAnsi" w:hAnsiTheme="minorHAnsi" w:cstheme="minorHAnsi"/>
          <w:b/>
        </w:rPr>
        <w:br w:type="page"/>
      </w:r>
    </w:p>
    <w:p w:rsidRPr="004A6F4A" w:rsidR="005A0F5B" w:rsidP="00B731BA" w:rsidRDefault="005A0F5B" w14:paraId="76B078BA" w14:textId="1B44CDE6">
      <w:pPr>
        <w:rPr>
          <w:lang w:bidi="pt-PT"/>
        </w:rPr>
      </w:pPr>
      <w:bookmarkStart w:name="_Toc471979348" w:id="2"/>
      <w:bookmarkEnd w:id="1"/>
      <w:r w:rsidRPr="004A6F4A">
        <w:rPr>
          <w:lang w:bidi="pt-PT"/>
        </w:rPr>
        <w:lastRenderedPageBreak/>
        <w:t xml:space="preserve"> </w:t>
      </w:r>
    </w:p>
    <w:bookmarkEnd w:displacedByCustomXml="next" w:id="2"/>
    <w:sdt>
      <w:sdtPr>
        <w:rPr>
          <w:rFonts w:ascii="Calibri" w:hAnsi="Calibri" w:cs="Calibri"/>
          <w:bCs w:val="0"/>
          <w:color w:val="auto"/>
          <w:sz w:val="22"/>
          <w:szCs w:val="24"/>
        </w:rPr>
        <w:id w:val="-847707443"/>
        <w:docPartObj>
          <w:docPartGallery w:val="Table of Contents"/>
          <w:docPartUnique/>
        </w:docPartObj>
      </w:sdtPr>
      <w:sdtEndPr>
        <w:rPr>
          <w:rFonts w:cs="Times , serif"/>
          <w:b/>
        </w:rPr>
      </w:sdtEndPr>
      <w:sdtContent>
        <w:p w:rsidR="00B731BA" w:rsidRDefault="00B731BA" w14:paraId="492F5C18" w14:textId="6A695B55">
          <w:pPr>
            <w:pStyle w:val="CabealhodoSumrio"/>
            <w:rPr>
              <w:rFonts w:ascii="Calibri" w:hAnsi="Calibri" w:cs="Calibri"/>
              <w:color w:val="auto"/>
            </w:rPr>
          </w:pPr>
          <w:r w:rsidRPr="00B731BA">
            <w:rPr>
              <w:rFonts w:ascii="Calibri" w:hAnsi="Calibri" w:cs="Calibri"/>
              <w:color w:val="auto"/>
            </w:rPr>
            <w:t>Índice</w:t>
          </w:r>
        </w:p>
        <w:p w:rsidRPr="00B731BA" w:rsidR="00B731BA" w:rsidP="00B731BA" w:rsidRDefault="00B731BA" w14:paraId="66E1CCFA" w14:textId="77777777"/>
        <w:p w:rsidR="0092523E" w:rsidRDefault="00B731BA" w14:paraId="605D827F" w14:textId="324E5BFB">
          <w:pPr>
            <w:pStyle w:val="Sumrio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89516505">
            <w:r w:rsidRPr="003B2011" w:rsidR="0092523E">
              <w:rPr>
                <w:rStyle w:val="Hyperlink"/>
                <w:noProof/>
              </w:rPr>
              <w:t>Parte I – Introdução e estrutura do relatório</w:t>
            </w:r>
            <w:r w:rsidR="0092523E">
              <w:rPr>
                <w:noProof/>
                <w:webHidden/>
              </w:rPr>
              <w:tab/>
            </w:r>
            <w:r w:rsidR="0092523E">
              <w:rPr>
                <w:noProof/>
                <w:webHidden/>
              </w:rPr>
              <w:fldChar w:fldCharType="begin"/>
            </w:r>
            <w:r w:rsidR="0092523E">
              <w:rPr>
                <w:noProof/>
                <w:webHidden/>
              </w:rPr>
              <w:instrText xml:space="preserve"> PAGEREF _Toc89516505 \h </w:instrText>
            </w:r>
            <w:r w:rsidR="0092523E">
              <w:rPr>
                <w:noProof/>
                <w:webHidden/>
              </w:rPr>
            </w:r>
            <w:r w:rsidR="0092523E">
              <w:rPr>
                <w:noProof/>
                <w:webHidden/>
              </w:rPr>
              <w:fldChar w:fldCharType="separate"/>
            </w:r>
            <w:r w:rsidR="0092523E">
              <w:rPr>
                <w:noProof/>
                <w:webHidden/>
              </w:rPr>
              <w:t>3</w:t>
            </w:r>
            <w:r w:rsidR="0092523E">
              <w:rPr>
                <w:noProof/>
                <w:webHidden/>
              </w:rPr>
              <w:fldChar w:fldCharType="end"/>
            </w:r>
          </w:hyperlink>
        </w:p>
        <w:p w:rsidR="0092523E" w:rsidRDefault="005D1351" w14:paraId="7E64239D" w14:textId="08BB8BF1">
          <w:pPr>
            <w:pStyle w:val="Sumrio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Cs w:val="22"/>
            </w:rPr>
          </w:pPr>
          <w:hyperlink w:history="1" w:anchor="_Toc89516506">
            <w:r w:rsidRPr="003B2011" w:rsidR="0092523E">
              <w:rPr>
                <w:rStyle w:val="Hyperlink"/>
                <w:noProof/>
              </w:rPr>
              <w:t>Parte II – Desenvolvimento</w:t>
            </w:r>
            <w:r w:rsidR="0092523E">
              <w:rPr>
                <w:noProof/>
                <w:webHidden/>
              </w:rPr>
              <w:tab/>
            </w:r>
            <w:r w:rsidR="0092523E">
              <w:rPr>
                <w:noProof/>
                <w:webHidden/>
              </w:rPr>
              <w:fldChar w:fldCharType="begin"/>
            </w:r>
            <w:r w:rsidR="0092523E">
              <w:rPr>
                <w:noProof/>
                <w:webHidden/>
              </w:rPr>
              <w:instrText xml:space="preserve"> PAGEREF _Toc89516506 \h </w:instrText>
            </w:r>
            <w:r w:rsidR="0092523E">
              <w:rPr>
                <w:noProof/>
                <w:webHidden/>
              </w:rPr>
            </w:r>
            <w:r w:rsidR="0092523E">
              <w:rPr>
                <w:noProof/>
                <w:webHidden/>
              </w:rPr>
              <w:fldChar w:fldCharType="separate"/>
            </w:r>
            <w:r w:rsidR="0092523E">
              <w:rPr>
                <w:noProof/>
                <w:webHidden/>
              </w:rPr>
              <w:t>4</w:t>
            </w:r>
            <w:r w:rsidR="0092523E">
              <w:rPr>
                <w:noProof/>
                <w:webHidden/>
              </w:rPr>
              <w:fldChar w:fldCharType="end"/>
            </w:r>
          </w:hyperlink>
        </w:p>
        <w:p w:rsidR="0092523E" w:rsidRDefault="005D1351" w14:paraId="62B74A4D" w14:textId="6DD77927">
          <w:pPr>
            <w:pStyle w:val="Sumrio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Cs w:val="22"/>
            </w:rPr>
          </w:pPr>
          <w:hyperlink w:history="1" w:anchor="_Toc89516507">
            <w:r w:rsidRPr="003B2011" w:rsidR="0092523E">
              <w:rPr>
                <w:rStyle w:val="Hyperlink"/>
                <w:noProof/>
              </w:rPr>
              <w:t>II.1 Use Cases – Casos de Uso (UC)</w:t>
            </w:r>
            <w:r w:rsidR="0092523E">
              <w:rPr>
                <w:noProof/>
                <w:webHidden/>
              </w:rPr>
              <w:tab/>
            </w:r>
            <w:r w:rsidR="0092523E">
              <w:rPr>
                <w:noProof/>
                <w:webHidden/>
              </w:rPr>
              <w:fldChar w:fldCharType="begin"/>
            </w:r>
            <w:r w:rsidR="0092523E">
              <w:rPr>
                <w:noProof/>
                <w:webHidden/>
              </w:rPr>
              <w:instrText xml:space="preserve"> PAGEREF _Toc89516507 \h </w:instrText>
            </w:r>
            <w:r w:rsidR="0092523E">
              <w:rPr>
                <w:noProof/>
                <w:webHidden/>
              </w:rPr>
            </w:r>
            <w:r w:rsidR="0092523E">
              <w:rPr>
                <w:noProof/>
                <w:webHidden/>
              </w:rPr>
              <w:fldChar w:fldCharType="separate"/>
            </w:r>
            <w:r w:rsidR="0092523E">
              <w:rPr>
                <w:noProof/>
                <w:webHidden/>
              </w:rPr>
              <w:t>4</w:t>
            </w:r>
            <w:r w:rsidR="0092523E">
              <w:rPr>
                <w:noProof/>
                <w:webHidden/>
              </w:rPr>
              <w:fldChar w:fldCharType="end"/>
            </w:r>
          </w:hyperlink>
        </w:p>
        <w:p w:rsidR="0092523E" w:rsidRDefault="005D1351" w14:paraId="2CAA4703" w14:textId="54597B00">
          <w:pPr>
            <w:pStyle w:val="Sumrio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Cs w:val="22"/>
            </w:rPr>
          </w:pPr>
          <w:hyperlink w:history="1" w:anchor="_Toc89516508">
            <w:r w:rsidRPr="003B2011" w:rsidR="0092523E">
              <w:rPr>
                <w:rStyle w:val="Hyperlink"/>
                <w:noProof/>
              </w:rPr>
              <w:t>II.2 Explicação e Exemplos dos UC</w:t>
            </w:r>
            <w:r w:rsidR="0092523E">
              <w:rPr>
                <w:noProof/>
                <w:webHidden/>
              </w:rPr>
              <w:tab/>
            </w:r>
            <w:r w:rsidR="0092523E">
              <w:rPr>
                <w:noProof/>
                <w:webHidden/>
              </w:rPr>
              <w:fldChar w:fldCharType="begin"/>
            </w:r>
            <w:r w:rsidR="0092523E">
              <w:rPr>
                <w:noProof/>
                <w:webHidden/>
              </w:rPr>
              <w:instrText xml:space="preserve"> PAGEREF _Toc89516508 \h </w:instrText>
            </w:r>
            <w:r w:rsidR="0092523E">
              <w:rPr>
                <w:noProof/>
                <w:webHidden/>
              </w:rPr>
            </w:r>
            <w:r w:rsidR="0092523E">
              <w:rPr>
                <w:noProof/>
                <w:webHidden/>
              </w:rPr>
              <w:fldChar w:fldCharType="separate"/>
            </w:r>
            <w:r w:rsidR="0092523E">
              <w:rPr>
                <w:noProof/>
                <w:webHidden/>
              </w:rPr>
              <w:t>4</w:t>
            </w:r>
            <w:r w:rsidR="0092523E">
              <w:rPr>
                <w:noProof/>
                <w:webHidden/>
              </w:rPr>
              <w:fldChar w:fldCharType="end"/>
            </w:r>
          </w:hyperlink>
        </w:p>
        <w:p w:rsidR="0092523E" w:rsidRDefault="005D1351" w14:paraId="1B730C2B" w14:textId="34777F7F">
          <w:pPr>
            <w:pStyle w:val="Sumrio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Cs w:val="22"/>
            </w:rPr>
          </w:pPr>
          <w:hyperlink w:history="1" w:anchor="_Toc89516509">
            <w:r w:rsidRPr="003B2011" w:rsidR="0092523E">
              <w:rPr>
                <w:rStyle w:val="Hyperlink"/>
                <w:noProof/>
              </w:rPr>
              <w:t>II.2.1 UC34</w:t>
            </w:r>
            <w:r w:rsidR="0092523E">
              <w:rPr>
                <w:noProof/>
                <w:webHidden/>
              </w:rPr>
              <w:tab/>
            </w:r>
            <w:r w:rsidR="0092523E">
              <w:rPr>
                <w:noProof/>
                <w:webHidden/>
              </w:rPr>
              <w:fldChar w:fldCharType="begin"/>
            </w:r>
            <w:r w:rsidR="0092523E">
              <w:rPr>
                <w:noProof/>
                <w:webHidden/>
              </w:rPr>
              <w:instrText xml:space="preserve"> PAGEREF _Toc89516509 \h </w:instrText>
            </w:r>
            <w:r w:rsidR="0092523E">
              <w:rPr>
                <w:noProof/>
                <w:webHidden/>
              </w:rPr>
            </w:r>
            <w:r w:rsidR="0092523E">
              <w:rPr>
                <w:noProof/>
                <w:webHidden/>
              </w:rPr>
              <w:fldChar w:fldCharType="separate"/>
            </w:r>
            <w:r w:rsidR="0092523E">
              <w:rPr>
                <w:noProof/>
                <w:webHidden/>
              </w:rPr>
              <w:t>4</w:t>
            </w:r>
            <w:r w:rsidR="0092523E">
              <w:rPr>
                <w:noProof/>
                <w:webHidden/>
              </w:rPr>
              <w:fldChar w:fldCharType="end"/>
            </w:r>
          </w:hyperlink>
        </w:p>
        <w:p w:rsidR="0092523E" w:rsidRDefault="005D1351" w14:paraId="27A68B70" w14:textId="576579AC">
          <w:pPr>
            <w:pStyle w:val="Sumrio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Cs w:val="22"/>
            </w:rPr>
          </w:pPr>
          <w:hyperlink w:history="1" w:anchor="_Toc89516510">
            <w:r w:rsidRPr="003B2011" w:rsidR="0092523E">
              <w:rPr>
                <w:rStyle w:val="Hyperlink"/>
                <w:noProof/>
              </w:rPr>
              <w:t>II:2.2 UC35</w:t>
            </w:r>
            <w:r w:rsidR="0092523E">
              <w:rPr>
                <w:noProof/>
                <w:webHidden/>
              </w:rPr>
              <w:tab/>
            </w:r>
            <w:r w:rsidR="0092523E">
              <w:rPr>
                <w:noProof/>
                <w:webHidden/>
              </w:rPr>
              <w:fldChar w:fldCharType="begin"/>
            </w:r>
            <w:r w:rsidR="0092523E">
              <w:rPr>
                <w:noProof/>
                <w:webHidden/>
              </w:rPr>
              <w:instrText xml:space="preserve"> PAGEREF _Toc89516510 \h </w:instrText>
            </w:r>
            <w:r w:rsidR="0092523E">
              <w:rPr>
                <w:noProof/>
                <w:webHidden/>
              </w:rPr>
            </w:r>
            <w:r w:rsidR="0092523E">
              <w:rPr>
                <w:noProof/>
                <w:webHidden/>
              </w:rPr>
              <w:fldChar w:fldCharType="separate"/>
            </w:r>
            <w:r w:rsidR="0092523E">
              <w:rPr>
                <w:noProof/>
                <w:webHidden/>
              </w:rPr>
              <w:t>7</w:t>
            </w:r>
            <w:r w:rsidR="0092523E">
              <w:rPr>
                <w:noProof/>
                <w:webHidden/>
              </w:rPr>
              <w:fldChar w:fldCharType="end"/>
            </w:r>
          </w:hyperlink>
        </w:p>
        <w:p w:rsidR="0092523E" w:rsidRDefault="005D1351" w14:paraId="3B401BE8" w14:textId="4B0F684F">
          <w:pPr>
            <w:pStyle w:val="Sumrio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Cs w:val="22"/>
            </w:rPr>
          </w:pPr>
          <w:hyperlink w:history="1" w:anchor="_Toc89516511">
            <w:r w:rsidRPr="003B2011" w:rsidR="0092523E">
              <w:rPr>
                <w:rStyle w:val="Hyperlink"/>
                <w:noProof/>
              </w:rPr>
              <w:t>II.2.3 UC36</w:t>
            </w:r>
            <w:r w:rsidR="0092523E">
              <w:rPr>
                <w:noProof/>
                <w:webHidden/>
              </w:rPr>
              <w:tab/>
            </w:r>
            <w:r w:rsidR="0092523E">
              <w:rPr>
                <w:noProof/>
                <w:webHidden/>
              </w:rPr>
              <w:fldChar w:fldCharType="begin"/>
            </w:r>
            <w:r w:rsidR="0092523E">
              <w:rPr>
                <w:noProof/>
                <w:webHidden/>
              </w:rPr>
              <w:instrText xml:space="preserve"> PAGEREF _Toc89516511 \h </w:instrText>
            </w:r>
            <w:r w:rsidR="0092523E">
              <w:rPr>
                <w:noProof/>
                <w:webHidden/>
              </w:rPr>
            </w:r>
            <w:r w:rsidR="0092523E">
              <w:rPr>
                <w:noProof/>
                <w:webHidden/>
              </w:rPr>
              <w:fldChar w:fldCharType="separate"/>
            </w:r>
            <w:r w:rsidR="0092523E">
              <w:rPr>
                <w:noProof/>
                <w:webHidden/>
              </w:rPr>
              <w:t>7</w:t>
            </w:r>
            <w:r w:rsidR="0092523E">
              <w:rPr>
                <w:noProof/>
                <w:webHidden/>
              </w:rPr>
              <w:fldChar w:fldCharType="end"/>
            </w:r>
          </w:hyperlink>
        </w:p>
        <w:p w:rsidR="0092523E" w:rsidRDefault="005D1351" w14:paraId="257B736B" w14:textId="55D3DBF9">
          <w:pPr>
            <w:pStyle w:val="Sumrio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Cs w:val="22"/>
            </w:rPr>
          </w:pPr>
          <w:hyperlink w:history="1" w:anchor="_Toc89516512">
            <w:r w:rsidRPr="003B2011" w:rsidR="0092523E">
              <w:rPr>
                <w:rStyle w:val="Hyperlink"/>
                <w:noProof/>
              </w:rPr>
              <w:t>II.2.4 UC37</w:t>
            </w:r>
            <w:r w:rsidR="0092523E">
              <w:rPr>
                <w:noProof/>
                <w:webHidden/>
              </w:rPr>
              <w:tab/>
            </w:r>
            <w:r w:rsidR="0092523E">
              <w:rPr>
                <w:noProof/>
                <w:webHidden/>
              </w:rPr>
              <w:fldChar w:fldCharType="begin"/>
            </w:r>
            <w:r w:rsidR="0092523E">
              <w:rPr>
                <w:noProof/>
                <w:webHidden/>
              </w:rPr>
              <w:instrText xml:space="preserve"> PAGEREF _Toc89516512 \h </w:instrText>
            </w:r>
            <w:r w:rsidR="0092523E">
              <w:rPr>
                <w:noProof/>
                <w:webHidden/>
              </w:rPr>
            </w:r>
            <w:r w:rsidR="0092523E">
              <w:rPr>
                <w:noProof/>
                <w:webHidden/>
              </w:rPr>
              <w:fldChar w:fldCharType="separate"/>
            </w:r>
            <w:r w:rsidR="0092523E">
              <w:rPr>
                <w:noProof/>
                <w:webHidden/>
              </w:rPr>
              <w:t>7</w:t>
            </w:r>
            <w:r w:rsidR="0092523E">
              <w:rPr>
                <w:noProof/>
                <w:webHidden/>
              </w:rPr>
              <w:fldChar w:fldCharType="end"/>
            </w:r>
          </w:hyperlink>
        </w:p>
        <w:p w:rsidR="0092523E" w:rsidRDefault="005D1351" w14:paraId="0C078513" w14:textId="54BD5E18">
          <w:pPr>
            <w:pStyle w:val="Sumrio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Cs w:val="22"/>
            </w:rPr>
          </w:pPr>
          <w:hyperlink w:history="1" w:anchor="_Toc89516513">
            <w:r w:rsidRPr="003B2011" w:rsidR="0092523E">
              <w:rPr>
                <w:rStyle w:val="Hyperlink"/>
                <w:noProof/>
              </w:rPr>
              <w:t>II.2.5 UC38</w:t>
            </w:r>
            <w:r w:rsidR="0092523E">
              <w:rPr>
                <w:noProof/>
                <w:webHidden/>
              </w:rPr>
              <w:tab/>
            </w:r>
            <w:r w:rsidR="0092523E">
              <w:rPr>
                <w:noProof/>
                <w:webHidden/>
              </w:rPr>
              <w:fldChar w:fldCharType="begin"/>
            </w:r>
            <w:r w:rsidR="0092523E">
              <w:rPr>
                <w:noProof/>
                <w:webHidden/>
              </w:rPr>
              <w:instrText xml:space="preserve"> PAGEREF _Toc89516513 \h </w:instrText>
            </w:r>
            <w:r w:rsidR="0092523E">
              <w:rPr>
                <w:noProof/>
                <w:webHidden/>
              </w:rPr>
            </w:r>
            <w:r w:rsidR="0092523E">
              <w:rPr>
                <w:noProof/>
                <w:webHidden/>
              </w:rPr>
              <w:fldChar w:fldCharType="separate"/>
            </w:r>
            <w:r w:rsidR="0092523E">
              <w:rPr>
                <w:noProof/>
                <w:webHidden/>
              </w:rPr>
              <w:t>7</w:t>
            </w:r>
            <w:r w:rsidR="0092523E">
              <w:rPr>
                <w:noProof/>
                <w:webHidden/>
              </w:rPr>
              <w:fldChar w:fldCharType="end"/>
            </w:r>
          </w:hyperlink>
        </w:p>
        <w:p w:rsidR="0092523E" w:rsidRDefault="005D1351" w14:paraId="1788DC08" w14:textId="16E04943">
          <w:pPr>
            <w:pStyle w:val="Sumrio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Cs w:val="22"/>
            </w:rPr>
          </w:pPr>
          <w:hyperlink w:history="1" w:anchor="_Toc89516514">
            <w:r w:rsidRPr="003B2011" w:rsidR="0092523E">
              <w:rPr>
                <w:rStyle w:val="Hyperlink"/>
                <w:noProof/>
              </w:rPr>
              <w:t>II.2.6 UC39</w:t>
            </w:r>
            <w:r w:rsidR="0092523E">
              <w:rPr>
                <w:noProof/>
                <w:webHidden/>
              </w:rPr>
              <w:tab/>
            </w:r>
            <w:r w:rsidR="0092523E">
              <w:rPr>
                <w:noProof/>
                <w:webHidden/>
              </w:rPr>
              <w:fldChar w:fldCharType="begin"/>
            </w:r>
            <w:r w:rsidR="0092523E">
              <w:rPr>
                <w:noProof/>
                <w:webHidden/>
              </w:rPr>
              <w:instrText xml:space="preserve"> PAGEREF _Toc89516514 \h </w:instrText>
            </w:r>
            <w:r w:rsidR="0092523E">
              <w:rPr>
                <w:noProof/>
                <w:webHidden/>
              </w:rPr>
            </w:r>
            <w:r w:rsidR="0092523E">
              <w:rPr>
                <w:noProof/>
                <w:webHidden/>
              </w:rPr>
              <w:fldChar w:fldCharType="separate"/>
            </w:r>
            <w:r w:rsidR="0092523E">
              <w:rPr>
                <w:noProof/>
                <w:webHidden/>
              </w:rPr>
              <w:t>7</w:t>
            </w:r>
            <w:r w:rsidR="0092523E">
              <w:rPr>
                <w:noProof/>
                <w:webHidden/>
              </w:rPr>
              <w:fldChar w:fldCharType="end"/>
            </w:r>
          </w:hyperlink>
        </w:p>
        <w:p w:rsidR="0092523E" w:rsidRDefault="005D1351" w14:paraId="786DE63C" w14:textId="43ECEBA8">
          <w:pPr>
            <w:pStyle w:val="Sumrio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Cs w:val="22"/>
            </w:rPr>
          </w:pPr>
          <w:hyperlink w:history="1" w:anchor="_Toc89516515">
            <w:r w:rsidRPr="003B2011" w:rsidR="0092523E">
              <w:rPr>
                <w:rStyle w:val="Hyperlink"/>
                <w:noProof/>
              </w:rPr>
              <w:t>Parte III - Conclusões</w:t>
            </w:r>
            <w:r w:rsidR="0092523E">
              <w:rPr>
                <w:noProof/>
                <w:webHidden/>
              </w:rPr>
              <w:tab/>
            </w:r>
            <w:r w:rsidR="0092523E">
              <w:rPr>
                <w:noProof/>
                <w:webHidden/>
              </w:rPr>
              <w:fldChar w:fldCharType="begin"/>
            </w:r>
            <w:r w:rsidR="0092523E">
              <w:rPr>
                <w:noProof/>
                <w:webHidden/>
              </w:rPr>
              <w:instrText xml:space="preserve"> PAGEREF _Toc89516515 \h </w:instrText>
            </w:r>
            <w:r w:rsidR="0092523E">
              <w:rPr>
                <w:noProof/>
                <w:webHidden/>
              </w:rPr>
            </w:r>
            <w:r w:rsidR="0092523E">
              <w:rPr>
                <w:noProof/>
                <w:webHidden/>
              </w:rPr>
              <w:fldChar w:fldCharType="separate"/>
            </w:r>
            <w:r w:rsidR="0092523E">
              <w:rPr>
                <w:noProof/>
                <w:webHidden/>
              </w:rPr>
              <w:t>7</w:t>
            </w:r>
            <w:r w:rsidR="0092523E">
              <w:rPr>
                <w:noProof/>
                <w:webHidden/>
              </w:rPr>
              <w:fldChar w:fldCharType="end"/>
            </w:r>
          </w:hyperlink>
        </w:p>
        <w:p w:rsidR="0092523E" w:rsidRDefault="005D1351" w14:paraId="2B268901" w14:textId="570D1AF8">
          <w:pPr>
            <w:pStyle w:val="Sumrio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Cs w:val="22"/>
            </w:rPr>
          </w:pPr>
          <w:hyperlink w:history="1" w:anchor="_Toc89516516">
            <w:r w:rsidRPr="003B2011" w:rsidR="0092523E">
              <w:rPr>
                <w:rStyle w:val="Hyperlink"/>
                <w:noProof/>
              </w:rPr>
              <w:t>Referências</w:t>
            </w:r>
            <w:r w:rsidR="0092523E">
              <w:rPr>
                <w:noProof/>
                <w:webHidden/>
              </w:rPr>
              <w:tab/>
            </w:r>
            <w:r w:rsidR="0092523E">
              <w:rPr>
                <w:noProof/>
                <w:webHidden/>
              </w:rPr>
              <w:fldChar w:fldCharType="begin"/>
            </w:r>
            <w:r w:rsidR="0092523E">
              <w:rPr>
                <w:noProof/>
                <w:webHidden/>
              </w:rPr>
              <w:instrText xml:space="preserve"> PAGEREF _Toc89516516 \h </w:instrText>
            </w:r>
            <w:r w:rsidR="0092523E">
              <w:rPr>
                <w:noProof/>
                <w:webHidden/>
              </w:rPr>
            </w:r>
            <w:r w:rsidR="0092523E">
              <w:rPr>
                <w:noProof/>
                <w:webHidden/>
              </w:rPr>
              <w:fldChar w:fldCharType="separate"/>
            </w:r>
            <w:r w:rsidR="0092523E">
              <w:rPr>
                <w:noProof/>
                <w:webHidden/>
              </w:rPr>
              <w:t>9</w:t>
            </w:r>
            <w:r w:rsidR="0092523E">
              <w:rPr>
                <w:noProof/>
                <w:webHidden/>
              </w:rPr>
              <w:fldChar w:fldCharType="end"/>
            </w:r>
          </w:hyperlink>
        </w:p>
        <w:p w:rsidR="00B731BA" w:rsidRDefault="00B731BA" w14:paraId="38ECDE55" w14:textId="0062B2ED">
          <w:r>
            <w:rPr>
              <w:b/>
              <w:bCs/>
            </w:rPr>
            <w:fldChar w:fldCharType="end"/>
          </w:r>
        </w:p>
      </w:sdtContent>
    </w:sdt>
    <w:p w:rsidRPr="004A6F4A" w:rsidR="004A6F4A" w:rsidP="00B731BA" w:rsidRDefault="004A6F4A" w14:paraId="05D7114D" w14:textId="04AB6107"/>
    <w:p w:rsidRPr="00E32082" w:rsidR="00E32082" w:rsidP="00B731BA" w:rsidRDefault="00E32082" w14:paraId="26BF67FA" w14:textId="77777777">
      <w:pPr>
        <w:rPr>
          <w:lang w:bidi="pt-PT"/>
        </w:rPr>
      </w:pPr>
    </w:p>
    <w:p w:rsidR="00B731BA" w:rsidRDefault="00B731BA" w14:paraId="1804B3B8" w14:textId="6B4D5893">
      <w:pPr>
        <w:spacing w:line="240" w:lineRule="auto"/>
        <w:jc w:val="left"/>
        <w:rPr>
          <w:lang w:bidi="pt-PT"/>
        </w:rPr>
      </w:pPr>
      <w:r>
        <w:rPr>
          <w:lang w:bidi="pt-PT"/>
        </w:rPr>
        <w:br w:type="page"/>
      </w:r>
    </w:p>
    <w:p w:rsidR="003B263F" w:rsidP="00B731BA" w:rsidRDefault="003B263F" w14:paraId="114BDE1D" w14:textId="77777777">
      <w:pPr>
        <w:rPr>
          <w:lang w:bidi="pt-PT"/>
        </w:rPr>
      </w:pPr>
    </w:p>
    <w:p w:rsidRPr="00B731BA" w:rsidR="00A36019" w:rsidP="00A36019" w:rsidRDefault="00A36019" w14:paraId="7AD6A09C" w14:textId="7AA1D976">
      <w:pPr>
        <w:pStyle w:val="Ttulo1"/>
      </w:pPr>
      <w:bookmarkStart w:name="_Toc89516505" w:id="3"/>
      <w:r w:rsidRPr="00B731BA">
        <w:t xml:space="preserve">Parte I – Introdução e estrutura do </w:t>
      </w:r>
      <w:r>
        <w:t>relatório</w:t>
      </w:r>
      <w:bookmarkEnd w:id="3"/>
    </w:p>
    <w:p w:rsidR="00B731BA" w:rsidP="00B731BA" w:rsidRDefault="00B731BA" w14:paraId="216D43E6" w14:textId="77D29DD3">
      <w:pPr>
        <w:rPr>
          <w:lang w:bidi="pt-PT"/>
        </w:rPr>
      </w:pPr>
    </w:p>
    <w:p w:rsidR="00B731BA" w:rsidP="00B731BA" w:rsidRDefault="00B731BA" w14:paraId="65FDAE99" w14:textId="2E207EAD">
      <w:pPr>
        <w:rPr>
          <w:lang w:bidi="pt-PT"/>
        </w:rPr>
      </w:pPr>
    </w:p>
    <w:p w:rsidR="00A36019" w:rsidP="00B731BA" w:rsidRDefault="00A36019" w14:paraId="2FA88199" w14:textId="7A512173">
      <w:pPr>
        <w:rPr>
          <w:lang w:bidi="pt-PT"/>
        </w:rPr>
      </w:pPr>
      <w:r>
        <w:rPr>
          <w:lang w:bidi="pt-PT"/>
        </w:rPr>
        <w:t>Este relatório visa expor e explicar os algoritmos criados para o módulo de análise da rede social (ARS)</w:t>
      </w:r>
      <w:r w:rsidR="001A7828">
        <w:rPr>
          <w:lang w:bidi="pt-PT"/>
        </w:rPr>
        <w:t>, no âmbito da Unidade Curricular de Algoritmia Avançada, lecionada (Aulas Pratico-Laboratoriais) pelo professor Jorge Coelho (JMN). Este módulo será parte integrante do projeto integrador do 5º semestre da Licenciatura de Engenharia Informática do ISEP, no ano curricular 21/22. Os algoritmos estão escritos em PROLOG.</w:t>
      </w:r>
    </w:p>
    <w:p w:rsidR="001A7828" w:rsidP="00B731BA" w:rsidRDefault="001A7828" w14:paraId="2EA87A06" w14:textId="77777777">
      <w:pPr>
        <w:rPr>
          <w:lang w:bidi="pt-PT"/>
        </w:rPr>
      </w:pPr>
    </w:p>
    <w:p w:rsidR="00A36019" w:rsidP="00B731BA" w:rsidRDefault="00A36019" w14:paraId="1BEA9D63" w14:textId="16823A9B">
      <w:pPr>
        <w:rPr>
          <w:lang w:bidi="pt-PT"/>
        </w:rPr>
      </w:pPr>
      <w:r>
        <w:rPr>
          <w:lang w:bidi="pt-PT"/>
        </w:rPr>
        <w:t>O relatório está dividido em três partes:</w:t>
      </w:r>
    </w:p>
    <w:p w:rsidR="00A36019" w:rsidP="00A36019" w:rsidRDefault="00A36019" w14:paraId="1D0F0542" w14:textId="12B52FF4">
      <w:pPr>
        <w:pStyle w:val="PargrafodaLista"/>
        <w:numPr>
          <w:ilvl w:val="0"/>
          <w:numId w:val="18"/>
        </w:numPr>
        <w:rPr>
          <w:rFonts w:ascii="Calibri" w:hAnsi="Calibri" w:eastAsia="Times New Roman" w:cs="Times , serif"/>
          <w:color w:val="auto"/>
          <w:szCs w:val="24"/>
          <w:lang w:bidi="pt-PT"/>
        </w:rPr>
      </w:pPr>
      <w:r w:rsidRPr="00A36019">
        <w:rPr>
          <w:rFonts w:ascii="Calibri" w:hAnsi="Calibri" w:eastAsia="Times New Roman" w:cs="Times , serif"/>
          <w:color w:val="auto"/>
          <w:szCs w:val="24"/>
          <w:lang w:bidi="pt-PT"/>
        </w:rPr>
        <w:t>Parte 1 – Introdução e estrutura do relatório</w:t>
      </w:r>
      <w:r w:rsidR="001A7828">
        <w:rPr>
          <w:rFonts w:ascii="Calibri" w:hAnsi="Calibri" w:eastAsia="Times New Roman" w:cs="Times , serif"/>
          <w:color w:val="auto"/>
          <w:szCs w:val="24"/>
          <w:lang w:bidi="pt-PT"/>
        </w:rPr>
        <w:t>;</w:t>
      </w:r>
    </w:p>
    <w:p w:rsidR="00A36019" w:rsidP="73467A73" w:rsidRDefault="00A36019" w14:paraId="2B379276" w14:textId="3C188A12">
      <w:pPr>
        <w:pStyle w:val="PargrafodaLista"/>
        <w:numPr>
          <w:ilvl w:val="0"/>
          <w:numId w:val="18"/>
        </w:numPr>
        <w:rPr>
          <w:rFonts w:ascii="Calibri" w:hAnsi="Calibri" w:eastAsia="Times New Roman" w:cs="Times , serif"/>
          <w:color w:val="auto"/>
          <w:lang w:bidi="pt-PT"/>
        </w:rPr>
      </w:pPr>
      <w:r w:rsidRPr="73467A73" w:rsidR="00A36019">
        <w:rPr>
          <w:rFonts w:ascii="Calibri" w:hAnsi="Calibri" w:eastAsia="Times New Roman" w:cs="Times , serif"/>
          <w:color w:val="auto"/>
          <w:lang w:bidi="pt-PT"/>
        </w:rPr>
        <w:t xml:space="preserve">Parte 2 </w:t>
      </w:r>
      <w:r w:rsidRPr="73467A73" w:rsidR="001A7828">
        <w:rPr>
          <w:rFonts w:ascii="Calibri" w:hAnsi="Calibri" w:eastAsia="Times New Roman" w:cs="Times , serif"/>
          <w:color w:val="auto"/>
          <w:lang w:bidi="pt-PT"/>
        </w:rPr>
        <w:t>–</w:t>
      </w:r>
      <w:r w:rsidRPr="73467A73" w:rsidR="00A36019">
        <w:rPr>
          <w:rFonts w:ascii="Calibri" w:hAnsi="Calibri" w:eastAsia="Times New Roman" w:cs="Times , serif"/>
          <w:color w:val="auto"/>
          <w:lang w:bidi="pt-PT"/>
        </w:rPr>
        <w:t xml:space="preserve"> </w:t>
      </w:r>
      <w:r w:rsidRPr="73467A73" w:rsidR="001A7828">
        <w:rPr>
          <w:rFonts w:ascii="Calibri" w:hAnsi="Calibri" w:eastAsia="Times New Roman" w:cs="Times , serif"/>
          <w:color w:val="auto"/>
          <w:lang w:bidi="pt-PT"/>
        </w:rPr>
        <w:t>Desenvolvimento</w:t>
      </w:r>
      <w:r w:rsidRPr="73467A73" w:rsidR="008834A8">
        <w:rPr>
          <w:rFonts w:ascii="Calibri" w:hAnsi="Calibri" w:eastAsia="Times New Roman" w:cs="Times , serif"/>
          <w:color w:val="auto"/>
          <w:lang w:bidi="pt-PT"/>
        </w:rPr>
        <w:t>: onde terá a exposição dos casos de uso, respetiva implementação em PROLOG e explicação com exemplos</w:t>
      </w:r>
      <w:r w:rsidRPr="73467A73" w:rsidR="001A7828">
        <w:rPr>
          <w:rFonts w:ascii="Calibri" w:hAnsi="Calibri" w:eastAsia="Times New Roman" w:cs="Times , serif"/>
          <w:color w:val="auto"/>
          <w:lang w:bidi="pt-PT"/>
        </w:rPr>
        <w:t>;</w:t>
      </w:r>
    </w:p>
    <w:p w:rsidR="7DD109DC" w:rsidP="73467A73" w:rsidRDefault="7DD109DC" w14:paraId="6FBFACFE" w14:textId="1F7DBAC1">
      <w:pPr>
        <w:pStyle w:val="PargrafodaLista"/>
        <w:numPr>
          <w:ilvl w:val="0"/>
          <w:numId w:val="18"/>
        </w:numPr>
        <w:rPr>
          <w:color w:val="auto"/>
          <w:lang w:bidi="pt-PT"/>
        </w:rPr>
      </w:pPr>
      <w:r w:rsidRPr="73467A73" w:rsidR="7DD109DC">
        <w:rPr>
          <w:rFonts w:ascii="Calibri" w:hAnsi="Calibri" w:eastAsia="Times New Roman" w:cs="Times , serif"/>
          <w:color w:val="auto"/>
          <w:sz w:val="22"/>
          <w:szCs w:val="22"/>
          <w:lang w:bidi="pt-PT"/>
        </w:rPr>
        <w:t>Parte 3 - Conclusão.</w:t>
      </w:r>
    </w:p>
    <w:p w:rsidRPr="001A7828" w:rsidR="001A7828" w:rsidP="001A7828" w:rsidRDefault="001A7828" w14:paraId="38558638" w14:textId="372467B5">
      <w:pPr>
        <w:rPr>
          <w:lang w:bidi="pt-PT"/>
        </w:rPr>
      </w:pPr>
      <w:r>
        <w:rPr>
          <w:lang w:bidi="pt-PT"/>
        </w:rPr>
        <w:t>No final, encontram-se as referências utilizadas para o desenvolvimento do trabalho.</w:t>
      </w:r>
    </w:p>
    <w:p w:rsidR="00A36019" w:rsidP="00B731BA" w:rsidRDefault="00A36019" w14:paraId="57A3BB3E" w14:textId="3F531D1A">
      <w:pPr>
        <w:rPr>
          <w:lang w:bidi="pt-PT"/>
        </w:rPr>
      </w:pPr>
    </w:p>
    <w:p w:rsidR="00A36019" w:rsidP="00B731BA" w:rsidRDefault="00A36019" w14:paraId="729057A4" w14:textId="267F2FAE">
      <w:pPr>
        <w:rPr>
          <w:lang w:bidi="pt-PT"/>
        </w:rPr>
      </w:pPr>
    </w:p>
    <w:p w:rsidR="00A36019" w:rsidP="00B731BA" w:rsidRDefault="00A36019" w14:paraId="7854FED9" w14:textId="6FC1C676">
      <w:pPr>
        <w:rPr>
          <w:lang w:bidi="pt-PT"/>
        </w:rPr>
      </w:pPr>
    </w:p>
    <w:p w:rsidR="00A36019" w:rsidP="00B731BA" w:rsidRDefault="00A36019" w14:paraId="77E791FA" w14:textId="09D8206E">
      <w:pPr>
        <w:rPr>
          <w:lang w:bidi="pt-PT"/>
        </w:rPr>
      </w:pPr>
    </w:p>
    <w:p w:rsidR="00A36019" w:rsidP="00B731BA" w:rsidRDefault="00A36019" w14:paraId="4360D222" w14:textId="746A48B3">
      <w:pPr>
        <w:rPr>
          <w:lang w:bidi="pt-PT"/>
        </w:rPr>
      </w:pPr>
    </w:p>
    <w:p w:rsidR="00A36019" w:rsidP="00B731BA" w:rsidRDefault="00A36019" w14:paraId="2C73FFE0" w14:textId="792C1029">
      <w:pPr>
        <w:rPr>
          <w:lang w:bidi="pt-PT"/>
        </w:rPr>
      </w:pPr>
    </w:p>
    <w:p w:rsidR="00A36019" w:rsidP="00B731BA" w:rsidRDefault="00A36019" w14:paraId="2A74E24B" w14:textId="611A1237">
      <w:pPr>
        <w:rPr>
          <w:lang w:bidi="pt-PT"/>
        </w:rPr>
      </w:pPr>
    </w:p>
    <w:p w:rsidR="00A36019" w:rsidP="00B731BA" w:rsidRDefault="00A36019" w14:paraId="40399FF2" w14:textId="7DB9EA31">
      <w:pPr>
        <w:rPr>
          <w:lang w:bidi="pt-PT"/>
        </w:rPr>
      </w:pPr>
    </w:p>
    <w:p w:rsidR="00A36019" w:rsidP="00B731BA" w:rsidRDefault="00A36019" w14:paraId="605A4D7D" w14:textId="035B9FA3">
      <w:pPr>
        <w:rPr>
          <w:lang w:bidi="pt-PT"/>
        </w:rPr>
      </w:pPr>
    </w:p>
    <w:p w:rsidR="00A36019" w:rsidP="00B731BA" w:rsidRDefault="00A36019" w14:paraId="6D07E0EA" w14:textId="624C73C2">
      <w:pPr>
        <w:rPr>
          <w:lang w:bidi="pt-PT"/>
        </w:rPr>
      </w:pPr>
    </w:p>
    <w:p w:rsidR="00A36019" w:rsidP="00B731BA" w:rsidRDefault="00A36019" w14:paraId="2A01B1F8" w14:textId="1E153E6E">
      <w:pPr>
        <w:rPr>
          <w:lang w:bidi="pt-PT"/>
        </w:rPr>
      </w:pPr>
    </w:p>
    <w:p w:rsidR="00A36019" w:rsidP="00B731BA" w:rsidRDefault="00A36019" w14:paraId="2C6B42DE" w14:textId="1C557B80">
      <w:pPr>
        <w:rPr>
          <w:lang w:bidi="pt-PT"/>
        </w:rPr>
      </w:pPr>
    </w:p>
    <w:p w:rsidR="008834A8" w:rsidP="00B731BA" w:rsidRDefault="008834A8" w14:paraId="166FA463" w14:textId="77777777">
      <w:pPr>
        <w:rPr>
          <w:lang w:bidi="pt-PT"/>
        </w:rPr>
      </w:pPr>
    </w:p>
    <w:p w:rsidRPr="00B731BA" w:rsidR="00A36019" w:rsidP="00B731BA" w:rsidRDefault="00A36019" w14:paraId="1E7F4507" w14:textId="77777777">
      <w:pPr>
        <w:rPr>
          <w:lang w:bidi="pt-PT"/>
        </w:rPr>
      </w:pPr>
    </w:p>
    <w:p w:rsidR="00B731BA" w:rsidP="00A36019" w:rsidRDefault="00B731BA" w14:paraId="714B638D" w14:textId="7C24313E">
      <w:pPr>
        <w:spacing w:line="240" w:lineRule="auto"/>
        <w:jc w:val="left"/>
      </w:pPr>
    </w:p>
    <w:p w:rsidRPr="001B6EF6" w:rsidR="001B6EF6" w:rsidP="00A36019" w:rsidRDefault="001B6EF6" w14:paraId="13820140" w14:textId="77777777">
      <w:pPr>
        <w:spacing w:line="240" w:lineRule="auto"/>
        <w:jc w:val="left"/>
        <w:rPr>
          <w:u w:val="single"/>
        </w:rPr>
      </w:pPr>
    </w:p>
    <w:p w:rsidRPr="00A36019" w:rsidR="00A36019" w:rsidP="00A36019" w:rsidRDefault="00A36019" w14:paraId="1C2F87E1" w14:textId="77777777">
      <w:pPr>
        <w:spacing w:line="240" w:lineRule="auto"/>
        <w:jc w:val="left"/>
        <w:rPr>
          <w:rFonts w:cs="Times New Roman"/>
          <w:b/>
        </w:rPr>
      </w:pPr>
    </w:p>
    <w:p w:rsidR="00B731BA" w:rsidP="00B731BA" w:rsidRDefault="00B731BA" w14:paraId="666EFD2E" w14:textId="77777777">
      <w:pPr>
        <w:pStyle w:val="Ttulo1"/>
        <w:rPr>
          <w:rFonts w:cstheme="minorBidi"/>
          <w:szCs w:val="22"/>
        </w:rPr>
      </w:pPr>
      <w:bookmarkStart w:name="_Toc89516506" w:id="4"/>
      <w:r>
        <w:lastRenderedPageBreak/>
        <w:t>Parte II – Desenvolvimento</w:t>
      </w:r>
      <w:bookmarkEnd w:id="4"/>
    </w:p>
    <w:p w:rsidR="00B731BA" w:rsidP="00B731BA" w:rsidRDefault="00B731BA" w14:paraId="735FF7AE" w14:textId="526AA331"/>
    <w:p w:rsidR="00B731BA" w:rsidP="00B731BA" w:rsidRDefault="00B731BA" w14:paraId="60036711" w14:textId="72C7C232">
      <w:pPr>
        <w:pStyle w:val="Ttulo2"/>
      </w:pPr>
      <w:bookmarkStart w:name="_Toc89516507" w:id="5"/>
      <w:r w:rsidRPr="00A36019">
        <w:t xml:space="preserve">II.1 </w:t>
      </w:r>
      <w:r w:rsidRPr="00A36019" w:rsidR="00A36019">
        <w:t xml:space="preserve">Use Cases – Casos de </w:t>
      </w:r>
      <w:r w:rsidR="00A36019">
        <w:t>Uso</w:t>
      </w:r>
      <w:r w:rsidR="00E80483">
        <w:t xml:space="preserve"> (UC)</w:t>
      </w:r>
      <w:bookmarkEnd w:id="5"/>
    </w:p>
    <w:p w:rsidRPr="00E80483" w:rsidR="00E80483" w:rsidP="00E80483" w:rsidRDefault="00E80483" w14:paraId="7471DEE3" w14:textId="58AECF2E">
      <w:r>
        <w:t>Nesta secção iremos expor os casos de uso requisitados.</w:t>
      </w:r>
    </w:p>
    <w:p w:rsidR="00B731BA" w:rsidP="008834A8" w:rsidRDefault="008834A8" w14:paraId="6C44713B" w14:textId="15749E52">
      <w:pPr>
        <w:pStyle w:val="PargrafodaLista"/>
        <w:numPr>
          <w:ilvl w:val="0"/>
          <w:numId w:val="19"/>
        </w:numPr>
        <w:rPr>
          <w:rFonts w:ascii="Calibri" w:hAnsi="Calibri" w:eastAsia="Times New Roman" w:cs="Times , serif"/>
          <w:color w:val="auto"/>
          <w:szCs w:val="24"/>
          <w:lang w:bidi="pt-PT"/>
        </w:rPr>
      </w:pPr>
      <w:r>
        <w:rPr>
          <w:rFonts w:ascii="Calibri" w:hAnsi="Calibri" w:eastAsia="Times New Roman" w:cs="Times , serif"/>
          <w:color w:val="auto"/>
          <w:szCs w:val="24"/>
          <w:lang w:bidi="pt-PT"/>
        </w:rPr>
        <w:t xml:space="preserve">UC34 – </w:t>
      </w:r>
      <w:r w:rsidRPr="008834A8">
        <w:rPr>
          <w:rFonts w:ascii="Calibri" w:hAnsi="Calibri" w:eastAsia="Times New Roman" w:cs="Times , serif"/>
          <w:color w:val="auto"/>
          <w:szCs w:val="24"/>
          <w:lang w:bidi="pt-PT"/>
        </w:rPr>
        <w:t>Determinar o tamanho da rede de um utilizador (até um determinado nível)</w:t>
      </w:r>
      <w:r>
        <w:rPr>
          <w:rFonts w:ascii="Calibri" w:hAnsi="Calibri" w:eastAsia="Times New Roman" w:cs="Times , serif"/>
          <w:color w:val="auto"/>
          <w:szCs w:val="24"/>
          <w:lang w:bidi="pt-PT"/>
        </w:rPr>
        <w:t>;</w:t>
      </w:r>
    </w:p>
    <w:p w:rsidR="008834A8" w:rsidP="008834A8" w:rsidRDefault="008834A8" w14:paraId="5FF1FCAB" w14:textId="7DB90501">
      <w:pPr>
        <w:pStyle w:val="PargrafodaLista"/>
        <w:numPr>
          <w:ilvl w:val="0"/>
          <w:numId w:val="19"/>
        </w:numPr>
        <w:rPr>
          <w:rFonts w:ascii="Calibri" w:hAnsi="Calibri" w:eastAsia="Times New Roman" w:cs="Times , serif"/>
          <w:color w:val="auto"/>
          <w:szCs w:val="24"/>
          <w:lang w:bidi="pt-PT"/>
        </w:rPr>
      </w:pPr>
      <w:r>
        <w:rPr>
          <w:rFonts w:ascii="Calibri" w:hAnsi="Calibri" w:eastAsia="Times New Roman" w:cs="Times , serif"/>
          <w:color w:val="auto"/>
          <w:szCs w:val="24"/>
          <w:lang w:bidi="pt-PT"/>
        </w:rPr>
        <w:t>UC35</w:t>
      </w:r>
      <w:r w:rsidR="00E80483">
        <w:rPr>
          <w:rFonts w:ascii="Calibri" w:hAnsi="Calibri" w:eastAsia="Times New Roman" w:cs="Times , serif"/>
          <w:color w:val="auto"/>
          <w:szCs w:val="24"/>
          <w:lang w:bidi="pt-PT"/>
        </w:rPr>
        <w:t xml:space="preserve"> – O</w:t>
      </w:r>
      <w:r w:rsidRPr="008834A8">
        <w:rPr>
          <w:rFonts w:ascii="Calibri" w:hAnsi="Calibri" w:eastAsia="Times New Roman" w:cs="Times , serif"/>
          <w:color w:val="auto"/>
          <w:szCs w:val="24"/>
          <w:lang w:bidi="pt-PT"/>
        </w:rPr>
        <w:t>bter os utilizadores que tenham em comum Xtags sendo X parametrizável. Deve ter em atenção que duas tags sintaticamente diferentes podem ter o mesmo significado semântico (e.g. C# e CSharp)</w:t>
      </w:r>
      <w:r w:rsidR="00E80483">
        <w:rPr>
          <w:rFonts w:ascii="Calibri" w:hAnsi="Calibri" w:eastAsia="Times New Roman" w:cs="Times , serif"/>
          <w:color w:val="auto"/>
          <w:szCs w:val="24"/>
          <w:lang w:bidi="pt-PT"/>
        </w:rPr>
        <w:t>;</w:t>
      </w:r>
    </w:p>
    <w:p w:rsidR="008834A8" w:rsidP="008834A8" w:rsidRDefault="008834A8" w14:paraId="7A03611B" w14:textId="6A69BF87">
      <w:pPr>
        <w:pStyle w:val="PargrafodaLista"/>
        <w:numPr>
          <w:ilvl w:val="0"/>
          <w:numId w:val="19"/>
        </w:numPr>
        <w:rPr>
          <w:rFonts w:ascii="Calibri" w:hAnsi="Calibri" w:eastAsia="Times New Roman" w:cs="Times , serif"/>
          <w:color w:val="auto"/>
          <w:szCs w:val="24"/>
          <w:lang w:bidi="pt-PT"/>
        </w:rPr>
      </w:pPr>
      <w:r>
        <w:rPr>
          <w:rFonts w:ascii="Calibri" w:hAnsi="Calibri" w:eastAsia="Times New Roman" w:cs="Times , serif"/>
          <w:color w:val="auto"/>
          <w:szCs w:val="24"/>
          <w:lang w:bidi="pt-PT"/>
        </w:rPr>
        <w:t xml:space="preserve">UC36 </w:t>
      </w:r>
      <w:r w:rsidR="00E80483">
        <w:rPr>
          <w:rFonts w:ascii="Calibri" w:hAnsi="Calibri" w:eastAsia="Times New Roman" w:cs="Times , serif"/>
          <w:color w:val="auto"/>
          <w:szCs w:val="24"/>
          <w:lang w:bidi="pt-PT"/>
        </w:rPr>
        <w:t xml:space="preserve">– </w:t>
      </w:r>
      <w:r w:rsidRPr="008834A8">
        <w:rPr>
          <w:rFonts w:ascii="Calibri" w:hAnsi="Calibri" w:eastAsia="Times New Roman" w:cs="Times , serif"/>
          <w:color w:val="auto"/>
          <w:szCs w:val="24"/>
          <w:lang w:bidi="pt-PT"/>
        </w:rPr>
        <w:t>Sugerir conexões com outros utilizadores tendo por base as tags e conexões partilhadas (até determinado nível)</w:t>
      </w:r>
      <w:r w:rsidR="00E80483">
        <w:rPr>
          <w:rFonts w:ascii="Calibri" w:hAnsi="Calibri" w:eastAsia="Times New Roman" w:cs="Times , serif"/>
          <w:color w:val="auto"/>
          <w:szCs w:val="24"/>
          <w:lang w:bidi="pt-PT"/>
        </w:rPr>
        <w:t>;</w:t>
      </w:r>
    </w:p>
    <w:p w:rsidR="008834A8" w:rsidP="008834A8" w:rsidRDefault="008834A8" w14:paraId="423491BE" w14:textId="0564C385">
      <w:pPr>
        <w:pStyle w:val="PargrafodaLista"/>
        <w:numPr>
          <w:ilvl w:val="0"/>
          <w:numId w:val="19"/>
        </w:numPr>
        <w:rPr>
          <w:rFonts w:ascii="Calibri" w:hAnsi="Calibri" w:eastAsia="Times New Roman" w:cs="Times , serif"/>
          <w:color w:val="auto"/>
          <w:szCs w:val="24"/>
          <w:lang w:bidi="pt-PT"/>
        </w:rPr>
      </w:pPr>
      <w:r>
        <w:rPr>
          <w:rFonts w:ascii="Calibri" w:hAnsi="Calibri" w:eastAsia="Times New Roman" w:cs="Times , serif"/>
          <w:color w:val="auto"/>
          <w:szCs w:val="24"/>
          <w:lang w:bidi="pt-PT"/>
        </w:rPr>
        <w:t xml:space="preserve">UC37 </w:t>
      </w:r>
      <w:r w:rsidR="00E80483">
        <w:rPr>
          <w:rFonts w:ascii="Calibri" w:hAnsi="Calibri" w:eastAsia="Times New Roman" w:cs="Times , serif"/>
          <w:color w:val="auto"/>
          <w:szCs w:val="24"/>
          <w:lang w:bidi="pt-PT"/>
        </w:rPr>
        <w:t>– D</w:t>
      </w:r>
      <w:r w:rsidRPr="008834A8">
        <w:rPr>
          <w:rFonts w:ascii="Calibri" w:hAnsi="Calibri" w:eastAsia="Times New Roman" w:cs="Times , serif"/>
          <w:color w:val="auto"/>
          <w:szCs w:val="24"/>
          <w:lang w:bidi="pt-PT"/>
        </w:rPr>
        <w:t>eterminar o caminho mais forte (maximiza o somatório das forças de ligação) para determinado utilizador</w:t>
      </w:r>
      <w:r w:rsidR="00E80483">
        <w:rPr>
          <w:rFonts w:ascii="Calibri" w:hAnsi="Calibri" w:eastAsia="Times New Roman" w:cs="Times , serif"/>
          <w:color w:val="auto"/>
          <w:szCs w:val="24"/>
          <w:lang w:bidi="pt-PT"/>
        </w:rPr>
        <w:t>;</w:t>
      </w:r>
    </w:p>
    <w:p w:rsidR="008834A8" w:rsidP="008834A8" w:rsidRDefault="008834A8" w14:paraId="23BAA607" w14:textId="69DAA29B">
      <w:pPr>
        <w:pStyle w:val="PargrafodaLista"/>
        <w:numPr>
          <w:ilvl w:val="0"/>
          <w:numId w:val="19"/>
        </w:numPr>
        <w:rPr>
          <w:rFonts w:ascii="Calibri" w:hAnsi="Calibri" w:eastAsia="Times New Roman" w:cs="Times , serif"/>
          <w:color w:val="auto"/>
          <w:szCs w:val="24"/>
          <w:lang w:bidi="pt-PT"/>
        </w:rPr>
      </w:pPr>
      <w:r>
        <w:rPr>
          <w:rFonts w:ascii="Calibri" w:hAnsi="Calibri" w:eastAsia="Times New Roman" w:cs="Times , serif"/>
          <w:color w:val="auto"/>
          <w:szCs w:val="24"/>
          <w:lang w:bidi="pt-PT"/>
        </w:rPr>
        <w:t xml:space="preserve">UC38 </w:t>
      </w:r>
      <w:r w:rsidR="00E80483">
        <w:rPr>
          <w:rFonts w:ascii="Calibri" w:hAnsi="Calibri" w:eastAsia="Times New Roman" w:cs="Times , serif"/>
          <w:color w:val="auto"/>
          <w:szCs w:val="24"/>
          <w:lang w:bidi="pt-PT"/>
        </w:rPr>
        <w:t>– D</w:t>
      </w:r>
      <w:r w:rsidRPr="008834A8">
        <w:rPr>
          <w:rFonts w:ascii="Calibri" w:hAnsi="Calibri" w:eastAsia="Times New Roman" w:cs="Times , serif"/>
          <w:color w:val="auto"/>
          <w:szCs w:val="24"/>
          <w:lang w:bidi="pt-PT"/>
        </w:rPr>
        <w:t>eterminar o caminho mais curto (minimiza o número de ligações) para determinado utilizador</w:t>
      </w:r>
      <w:r w:rsidR="00E80483">
        <w:rPr>
          <w:rFonts w:ascii="Calibri" w:hAnsi="Calibri" w:eastAsia="Times New Roman" w:cs="Times , serif"/>
          <w:color w:val="auto"/>
          <w:szCs w:val="24"/>
          <w:lang w:bidi="pt-PT"/>
        </w:rPr>
        <w:t>;</w:t>
      </w:r>
    </w:p>
    <w:p w:rsidRPr="008834A8" w:rsidR="008834A8" w:rsidP="008834A8" w:rsidRDefault="008834A8" w14:paraId="289672D5" w14:textId="3BD83AE2">
      <w:pPr>
        <w:pStyle w:val="PargrafodaLista"/>
        <w:numPr>
          <w:ilvl w:val="0"/>
          <w:numId w:val="19"/>
        </w:numPr>
        <w:rPr>
          <w:rFonts w:ascii="Calibri" w:hAnsi="Calibri" w:eastAsia="Times New Roman" w:cs="Times , serif"/>
          <w:color w:val="auto"/>
          <w:szCs w:val="24"/>
          <w:lang w:bidi="pt-PT"/>
        </w:rPr>
      </w:pPr>
      <w:r>
        <w:rPr>
          <w:rFonts w:ascii="Calibri" w:hAnsi="Calibri" w:eastAsia="Times New Roman" w:cs="Times , serif"/>
          <w:color w:val="auto"/>
          <w:szCs w:val="24"/>
          <w:lang w:bidi="pt-PT"/>
        </w:rPr>
        <w:t xml:space="preserve">UC39 </w:t>
      </w:r>
      <w:r w:rsidR="00E80483">
        <w:rPr>
          <w:rFonts w:ascii="Calibri" w:hAnsi="Calibri" w:eastAsia="Times New Roman" w:cs="Times , serif"/>
          <w:color w:val="auto"/>
          <w:szCs w:val="24"/>
          <w:lang w:bidi="pt-PT"/>
        </w:rPr>
        <w:t>– D</w:t>
      </w:r>
      <w:r w:rsidRPr="00E80483" w:rsidR="00E80483">
        <w:rPr>
          <w:rFonts w:ascii="Calibri" w:hAnsi="Calibri" w:eastAsia="Times New Roman" w:cs="Times , serif"/>
          <w:color w:val="auto"/>
          <w:szCs w:val="24"/>
          <w:lang w:bidi="pt-PT"/>
        </w:rPr>
        <w:t>eterminar o caminho mais seguro (garante que não há uma força de ligação inferior a x considerando as forças nos dois sentidos da ligação) para determinado utilizador</w:t>
      </w:r>
      <w:r w:rsidR="00E80483">
        <w:rPr>
          <w:rFonts w:ascii="Calibri" w:hAnsi="Calibri" w:eastAsia="Times New Roman" w:cs="Times , serif"/>
          <w:color w:val="auto"/>
          <w:szCs w:val="24"/>
          <w:lang w:bidi="pt-PT"/>
        </w:rPr>
        <w:t>.</w:t>
      </w:r>
    </w:p>
    <w:p w:rsidRPr="00A36019" w:rsidR="00C811F8" w:rsidP="00C811F8" w:rsidRDefault="00C811F8" w14:paraId="133EAC53" w14:textId="050D2275"/>
    <w:p w:rsidR="00B731BA" w:rsidP="00B731BA" w:rsidRDefault="00B731BA" w14:paraId="2447987B" w14:textId="238E9B64">
      <w:pPr>
        <w:pStyle w:val="Ttulo2"/>
      </w:pPr>
      <w:bookmarkStart w:name="_Toc89516508" w:id="6"/>
      <w:r>
        <w:t>II.</w:t>
      </w:r>
      <w:r w:rsidR="00E80483">
        <w:t>2</w:t>
      </w:r>
      <w:r>
        <w:t xml:space="preserve"> </w:t>
      </w:r>
      <w:r w:rsidR="00E80483">
        <w:t>Explicação</w:t>
      </w:r>
      <w:r w:rsidR="00283FB5">
        <w:t xml:space="preserve"> e</w:t>
      </w:r>
      <w:r w:rsidR="00E80483">
        <w:t xml:space="preserve"> Exemplos dos UC</w:t>
      </w:r>
      <w:bookmarkEnd w:id="6"/>
    </w:p>
    <w:p w:rsidR="00032A75" w:rsidP="00C811F8" w:rsidRDefault="00E80483" w14:paraId="6E0E0EB5" w14:textId="3B8990D1">
      <w:r>
        <w:tab/>
      </w:r>
      <w:r>
        <w:t>Nesta secção iremos analisar, explicar e exemplificar cada um dos casos de uso.</w:t>
      </w:r>
    </w:p>
    <w:p w:rsidR="00032A75" w:rsidP="00C811F8" w:rsidRDefault="00032A75" w14:paraId="7B2FF49C" w14:textId="77777777"/>
    <w:p w:rsidR="00032A75" w:rsidP="00283FB5" w:rsidRDefault="00C811F8" w14:paraId="354FA6E2" w14:textId="722C48AB">
      <w:pPr>
        <w:pStyle w:val="Ttulo2"/>
      </w:pPr>
      <w:bookmarkStart w:name="_Toc89516509" w:id="7"/>
      <w:r>
        <w:t>II.</w:t>
      </w:r>
      <w:r w:rsidR="00E80483">
        <w:t>2.1</w:t>
      </w:r>
      <w:r>
        <w:t xml:space="preserve"> </w:t>
      </w:r>
      <w:r w:rsidR="00E80483">
        <w:t>UC34</w:t>
      </w:r>
      <w:bookmarkEnd w:id="7"/>
    </w:p>
    <w:p w:rsidR="00283FB5" w:rsidP="00283FB5" w:rsidRDefault="00283FB5" w14:paraId="27ECC208" w14:textId="3133BE48">
      <w:r>
        <w:t>Neste caso de uso o pretendido é determinar o tamanho da rede de um utilizador</w:t>
      </w:r>
      <w:r w:rsidR="00BF1DC9">
        <w:t xml:space="preserve"> até um determinado nível, por exemplo, tenha-se um utilizador com uma rede com quatro níveis, sendo o nível pretendido </w:t>
      </w:r>
      <w:r w:rsidRPr="00BF1DC9" w:rsidR="00BF1DC9">
        <w:rPr>
          <w:i/>
          <w:iCs/>
        </w:rPr>
        <w:t>n=2</w:t>
      </w:r>
      <w:r w:rsidR="00BF1DC9">
        <w:rPr>
          <w:i/>
          <w:iCs/>
        </w:rPr>
        <w:t xml:space="preserve">, </w:t>
      </w:r>
      <w:r w:rsidR="00BF1DC9">
        <w:t xml:space="preserve">o tamanho da rede será a soma de todos os amigos chegados, e, ainda, os amigos dos amigos chegados. </w:t>
      </w:r>
    </w:p>
    <w:p w:rsidR="00BF1DC9" w:rsidP="00283FB5" w:rsidRDefault="00BF1DC9" w14:paraId="2917928B" w14:textId="4F06DE84">
      <w:pPr>
        <w:rPr>
          <w:b/>
          <w:bCs/>
          <w:i/>
          <w:iCs/>
        </w:rPr>
      </w:pPr>
      <w:r>
        <w:t xml:space="preserve">Para a implementação deste algoritmo, criamos seis predicados: </w:t>
      </w:r>
      <w:r w:rsidRPr="00BF1DC9">
        <w:rPr>
          <w:b/>
          <w:bCs/>
          <w:i/>
          <w:iCs/>
        </w:rPr>
        <w:t>vizinhança/3</w:t>
      </w:r>
      <w:r>
        <w:rPr>
          <w:b/>
          <w:bCs/>
          <w:i/>
          <w:iCs/>
        </w:rPr>
        <w:t>, vizinhanca2/3, a</w:t>
      </w:r>
      <w:r w:rsidR="004E707C">
        <w:rPr>
          <w:b/>
          <w:bCs/>
          <w:i/>
          <w:iCs/>
        </w:rPr>
        <w:t>tl</w:t>
      </w:r>
      <w:r>
        <w:rPr>
          <w:b/>
          <w:bCs/>
          <w:i/>
          <w:iCs/>
        </w:rPr>
        <w:t>/3, addToList/3, empty/1, tamanho_lista/3.</w:t>
      </w:r>
    </w:p>
    <w:p w:rsidR="00BF1DC9" w:rsidP="00283FB5" w:rsidRDefault="00BF1DC9" w14:paraId="32B1A484" w14:textId="665D9946">
      <w:r>
        <w:t xml:space="preserve">O predicado </w:t>
      </w:r>
      <w:r>
        <w:rPr>
          <w:b/>
          <w:bCs/>
          <w:i/>
          <w:iCs/>
        </w:rPr>
        <w:t xml:space="preserve">vizinhança/3 </w:t>
      </w:r>
      <w:r>
        <w:t xml:space="preserve">é definido como </w:t>
      </w:r>
      <w:r w:rsidRPr="0088276F" w:rsidR="0088276F">
        <w:rPr>
          <w:b/>
          <w:bCs/>
          <w:i/>
          <w:iCs/>
        </w:rPr>
        <w:t>vizinhan</w:t>
      </w:r>
      <w:r w:rsidR="0088276F">
        <w:rPr>
          <w:b/>
          <w:bCs/>
          <w:i/>
          <w:iCs/>
        </w:rPr>
        <w:t>ç</w:t>
      </w:r>
      <w:r w:rsidRPr="0088276F" w:rsidR="0088276F">
        <w:rPr>
          <w:b/>
          <w:bCs/>
          <w:i/>
          <w:iCs/>
        </w:rPr>
        <w:t>a</w:t>
      </w:r>
      <w:r w:rsidRPr="0088276F">
        <w:rPr>
          <w:b/>
          <w:bCs/>
          <w:i/>
          <w:iCs/>
        </w:rPr>
        <w:t>(N, E, R</w:t>
      </w:r>
      <w:r w:rsidRPr="0088276F" w:rsidR="0088276F">
        <w:rPr>
          <w:b/>
          <w:bCs/>
          <w:i/>
          <w:iCs/>
        </w:rPr>
        <w:t>)</w:t>
      </w:r>
      <w:r w:rsidR="0088276F">
        <w:t xml:space="preserve">, onde </w:t>
      </w:r>
      <w:r w:rsidRPr="00AD2FA9" w:rsidR="0088276F">
        <w:rPr>
          <w:i/>
          <w:iCs/>
        </w:rPr>
        <w:t>N</w:t>
      </w:r>
      <w:r w:rsidR="0088276F">
        <w:t xml:space="preserve"> é o nível pretendido, </w:t>
      </w:r>
      <w:r w:rsidRPr="00AD2FA9" w:rsidR="0088276F">
        <w:rPr>
          <w:i/>
          <w:iCs/>
        </w:rPr>
        <w:t>E</w:t>
      </w:r>
      <w:r w:rsidR="0088276F">
        <w:t xml:space="preserve"> é o utilizador </w:t>
      </w:r>
      <w:r w:rsidR="0088276F">
        <w:rPr>
          <w:i/>
          <w:iCs/>
        </w:rPr>
        <w:t xml:space="preserve">root, </w:t>
      </w:r>
      <w:r w:rsidR="0088276F">
        <w:t xml:space="preserve">e </w:t>
      </w:r>
      <w:r w:rsidRPr="00AD2FA9" w:rsidR="0088276F">
        <w:rPr>
          <w:i/>
          <w:iCs/>
        </w:rPr>
        <w:t>R</w:t>
      </w:r>
      <w:r w:rsidR="0088276F">
        <w:t xml:space="preserve"> é o resultado final. Este predicado inicia o programa, e utiliza os predicados </w:t>
      </w:r>
      <w:r w:rsidRPr="00AD2FA9" w:rsidR="0088276F">
        <w:rPr>
          <w:b/>
          <w:bCs/>
          <w:i/>
          <w:iCs/>
        </w:rPr>
        <w:t>vizinhança2/3</w:t>
      </w:r>
      <w:r w:rsidR="0088276F">
        <w:t xml:space="preserve">, </w:t>
      </w:r>
      <w:r w:rsidRPr="00AD2FA9" w:rsidR="0088276F">
        <w:rPr>
          <w:b/>
          <w:bCs/>
          <w:i/>
          <w:iCs/>
        </w:rPr>
        <w:t>flatten/2</w:t>
      </w:r>
      <w:r w:rsidR="0088276F">
        <w:t xml:space="preserve"> e </w:t>
      </w:r>
      <w:r w:rsidRPr="00AD2FA9" w:rsidR="0088276F">
        <w:rPr>
          <w:b/>
          <w:bCs/>
          <w:i/>
          <w:iCs/>
        </w:rPr>
        <w:t>tamanho_lista/2</w:t>
      </w:r>
      <w:r w:rsidR="0088276F">
        <w:t>.</w:t>
      </w:r>
    </w:p>
    <w:p w:rsidR="004E707C" w:rsidP="004E707C" w:rsidRDefault="0088276F" w14:paraId="37CDF58C" w14:textId="335623CD">
      <w:r>
        <w:lastRenderedPageBreak/>
        <w:t xml:space="preserve">O predicado </w:t>
      </w:r>
      <w:r w:rsidRPr="00AD2FA9">
        <w:rPr>
          <w:b/>
          <w:bCs/>
          <w:i/>
          <w:iCs/>
        </w:rPr>
        <w:t>vizinhança2/3</w:t>
      </w:r>
      <w:r>
        <w:t xml:space="preserve"> é definido como </w:t>
      </w:r>
      <w:r w:rsidRPr="00AD2FA9">
        <w:rPr>
          <w:b/>
          <w:bCs/>
          <w:i/>
          <w:iCs/>
        </w:rPr>
        <w:t>vizinhança2(N, E, L),</w:t>
      </w:r>
      <w:r>
        <w:t xml:space="preserve"> onde </w:t>
      </w:r>
      <w:r w:rsidRPr="00AD2FA9">
        <w:rPr>
          <w:i/>
          <w:iCs/>
        </w:rPr>
        <w:t>N</w:t>
      </w:r>
      <w:r>
        <w:t xml:space="preserve"> é o nível atual, </w:t>
      </w:r>
      <w:r w:rsidRPr="00AD2FA9">
        <w:rPr>
          <w:i/>
          <w:iCs/>
        </w:rPr>
        <w:t>E</w:t>
      </w:r>
      <w:r>
        <w:t xml:space="preserve"> é o utilizador atual, e </w:t>
      </w:r>
      <w:r w:rsidRPr="00AD2FA9">
        <w:rPr>
          <w:i/>
          <w:iCs/>
        </w:rPr>
        <w:t>L</w:t>
      </w:r>
      <w:r>
        <w:t xml:space="preserve"> é uma lista de utilizadores, preenchida recursivamente. Este predicado é chamado recursivamente</w:t>
      </w:r>
      <w:r w:rsidR="007626DD">
        <w:t>,</w:t>
      </w:r>
      <w:r>
        <w:t xml:space="preserve"> </w:t>
      </w:r>
      <w:r w:rsidR="007626DD">
        <w:t>analisando a rede toda,</w:t>
      </w:r>
      <w:r>
        <w:t xml:space="preserve"> até que </w:t>
      </w:r>
      <w:r w:rsidR="007626DD">
        <w:t xml:space="preserve">sejam encontrados todos os utilizadores, até ao nível </w:t>
      </w:r>
      <w:r w:rsidRPr="00AD2FA9" w:rsidR="007626DD">
        <w:rPr>
          <w:i/>
          <w:iCs/>
        </w:rPr>
        <w:t>N</w:t>
      </w:r>
      <w:r w:rsidR="007626DD">
        <w:t xml:space="preserve">, da rede do utilizador. O predicado faz isso verificando se </w:t>
      </w:r>
      <w:r w:rsidRPr="00AD2FA9" w:rsidR="007626DD">
        <w:rPr>
          <w:i/>
          <w:iCs/>
        </w:rPr>
        <w:t>N&gt;0</w:t>
      </w:r>
      <w:r w:rsidR="003C6C99">
        <w:t xml:space="preserve">; </w:t>
      </w:r>
      <w:r w:rsidR="007626DD">
        <w:t xml:space="preserve">prosseguindo para a invocação do predicado </w:t>
      </w:r>
      <w:r w:rsidRPr="00AD2FA9" w:rsidR="007626DD">
        <w:rPr>
          <w:b/>
          <w:bCs/>
          <w:i/>
          <w:iCs/>
        </w:rPr>
        <w:t>findall/3</w:t>
      </w:r>
      <w:r w:rsidR="007626DD">
        <w:t xml:space="preserve">, para encontrar todas as ligações diretas a </w:t>
      </w:r>
      <w:r w:rsidRPr="00AD2FA9" w:rsidR="007626DD">
        <w:rPr>
          <w:i/>
        </w:rPr>
        <w:t>E</w:t>
      </w:r>
      <w:r w:rsidR="007626DD">
        <w:t xml:space="preserve"> (tais ligações serão guardadas em </w:t>
      </w:r>
      <w:r w:rsidRPr="00AD2FA9" w:rsidR="007626DD">
        <w:rPr>
          <w:i/>
        </w:rPr>
        <w:t>L2</w:t>
      </w:r>
      <w:r w:rsidR="007626DD">
        <w:t>)</w:t>
      </w:r>
      <w:r w:rsidR="003C6C99">
        <w:t xml:space="preserve">; </w:t>
      </w:r>
      <w:r w:rsidR="007626DD">
        <w:t xml:space="preserve">de seguida, chama o predicado </w:t>
      </w:r>
      <w:r w:rsidRPr="00AD2FA9" w:rsidR="007626DD">
        <w:rPr>
          <w:b/>
          <w:bCs/>
          <w:i/>
          <w:iCs/>
        </w:rPr>
        <w:t>mapList/3</w:t>
      </w:r>
      <w:r w:rsidR="007626DD">
        <w:t xml:space="preserve"> para invocar o predicado </w:t>
      </w:r>
      <w:r w:rsidRPr="00AD2FA9" w:rsidR="007626DD">
        <w:rPr>
          <w:b/>
          <w:bCs/>
          <w:i/>
          <w:iCs/>
        </w:rPr>
        <w:t>vizinhança2/3</w:t>
      </w:r>
      <w:r w:rsidR="007626DD">
        <w:t xml:space="preserve"> para todos os elementos de </w:t>
      </w:r>
      <w:r w:rsidRPr="00AD2FA9" w:rsidR="007626DD">
        <w:rPr>
          <w:i/>
        </w:rPr>
        <w:t>L2</w:t>
      </w:r>
      <w:r w:rsidR="00AD2FA9">
        <w:t xml:space="preserve">, guardando em </w:t>
      </w:r>
      <w:r w:rsidRPr="00AD2FA9" w:rsidR="00AD2FA9">
        <w:rPr>
          <w:i/>
          <w:iCs/>
        </w:rPr>
        <w:t>L3</w:t>
      </w:r>
      <w:r w:rsidR="00AD2FA9">
        <w:t xml:space="preserve">; feito este último passo, chama o predicado </w:t>
      </w:r>
      <w:r w:rsidRPr="00AD2FA9" w:rsidR="00AD2FA9">
        <w:rPr>
          <w:b/>
          <w:bCs/>
          <w:i/>
          <w:iCs/>
        </w:rPr>
        <w:t>addToList/3</w:t>
      </w:r>
      <w:r w:rsidR="00AD2FA9">
        <w:t xml:space="preserve"> para concatenar </w:t>
      </w:r>
      <w:r w:rsidRPr="00AD2FA9" w:rsidR="00AD2FA9">
        <w:rPr>
          <w:i/>
          <w:iCs/>
        </w:rPr>
        <w:t>L2</w:t>
      </w:r>
      <w:r w:rsidR="00AD2FA9">
        <w:t xml:space="preserve"> e </w:t>
      </w:r>
      <w:r w:rsidRPr="00AD2FA9" w:rsidR="00AD2FA9">
        <w:rPr>
          <w:i/>
        </w:rPr>
        <w:t>L3</w:t>
      </w:r>
      <w:r w:rsidR="003C6C99">
        <w:rPr>
          <w:i/>
        </w:rPr>
        <w:t xml:space="preserve">, </w:t>
      </w:r>
      <w:r w:rsidR="003C6C99">
        <w:rPr>
          <w:iCs/>
        </w:rPr>
        <w:t>guardando o resultado</w:t>
      </w:r>
      <w:r w:rsidR="00AD2FA9">
        <w:t xml:space="preserve"> em </w:t>
      </w:r>
      <w:r w:rsidRPr="00AD2FA9" w:rsidR="00AD2FA9">
        <w:rPr>
          <w:i/>
        </w:rPr>
        <w:t>L4</w:t>
      </w:r>
      <w:r w:rsidR="003C6C99">
        <w:t>;</w:t>
      </w:r>
      <w:r w:rsidR="00AD2FA9">
        <w:t xml:space="preserve"> remove os elementos repetidos e guarda na lista </w:t>
      </w:r>
      <w:r w:rsidRPr="00AD2FA9" w:rsidR="00AD2FA9">
        <w:rPr>
          <w:i/>
        </w:rPr>
        <w:t>L5</w:t>
      </w:r>
      <w:r w:rsidR="00AD2FA9">
        <w:t xml:space="preserve"> na invocação do predicado </w:t>
      </w:r>
      <w:r w:rsidRPr="00AD2FA9" w:rsidR="00AD2FA9">
        <w:rPr>
          <w:b/>
          <w:bCs/>
          <w:i/>
          <w:iCs/>
        </w:rPr>
        <w:t>sort/2</w:t>
      </w:r>
      <w:r w:rsidR="003C6C99">
        <w:t>;</w:t>
      </w:r>
      <w:r w:rsidR="00AD2FA9">
        <w:t xml:space="preserve"> passando, depois, a remover os elementos vazios com o predicado </w:t>
      </w:r>
      <w:r w:rsidRPr="00AD2FA9" w:rsidR="00AD2FA9">
        <w:rPr>
          <w:b/>
          <w:bCs/>
          <w:i/>
          <w:iCs/>
        </w:rPr>
        <w:t>exclude/3</w:t>
      </w:r>
      <w:r w:rsidR="003C6C99">
        <w:rPr>
          <w:b/>
          <w:bCs/>
          <w:i/>
          <w:iCs/>
        </w:rPr>
        <w:t xml:space="preserve">, </w:t>
      </w:r>
      <w:r w:rsidR="00AD2FA9">
        <w:rPr>
          <w:iCs/>
        </w:rPr>
        <w:t xml:space="preserve">guardando na lista final </w:t>
      </w:r>
      <w:r w:rsidRPr="00AD2FA9" w:rsidR="00AD2FA9">
        <w:rPr>
          <w:i/>
          <w:iCs/>
        </w:rPr>
        <w:t>L</w:t>
      </w:r>
      <w:r w:rsidR="007626DD">
        <w:t>.</w:t>
      </w:r>
      <w:r w:rsidR="003C6C99">
        <w:t xml:space="preserve"> </w:t>
      </w:r>
    </w:p>
    <w:p w:rsidR="004E707C" w:rsidP="004E707C" w:rsidRDefault="004E707C" w14:paraId="2497302D" w14:textId="13DBE6E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35A3AC" wp14:editId="31D952F6">
                <wp:simplePos x="0" y="0"/>
                <wp:positionH relativeFrom="column">
                  <wp:posOffset>0</wp:posOffset>
                </wp:positionH>
                <wp:positionV relativeFrom="paragraph">
                  <wp:posOffset>2936240</wp:posOffset>
                </wp:positionV>
                <wp:extent cx="5943600" cy="635"/>
                <wp:effectExtent l="0" t="0" r="0" b="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4E4A06" w:rsidR="004E707C" w:rsidP="004E707C" w:rsidRDefault="004E707C" w14:paraId="32E4F01A" w14:textId="0A0E69DE">
                            <w:pPr>
                              <w:pStyle w:val="Legenda"/>
                              <w:jc w:val="center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5D1351">
                              <w:fldChar w:fldCharType="begin"/>
                            </w:r>
                            <w:r w:rsidR="005D1351">
                              <w:instrText xml:space="preserve"> SEQ Figura \* ARABIC </w:instrText>
                            </w:r>
                            <w:r w:rsidR="005D1351">
                              <w:fldChar w:fldCharType="separate"/>
                            </w:r>
                            <w:r w:rsidR="00B7473C">
                              <w:rPr>
                                <w:noProof/>
                              </w:rPr>
                              <w:t>1</w:t>
                            </w:r>
                            <w:r w:rsidR="005D135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Exposição dos predicados vizinhança2/3, atl/3, addToList/3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4C045F57">
              <v:shapetype id="_x0000_t202" coordsize="21600,21600" o:spt="202" path="m,l,21600r21600,l21600,xe" w14:anchorId="7635A3AC">
                <v:stroke joinstyle="miter"/>
                <v:path gradientshapeok="t" o:connecttype="rect"/>
              </v:shapetype>
              <v:shape id="Caixa de texto 5" style="position:absolute;left:0;text-align:left;margin-left:0;margin-top:231.2pt;width:46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">
                <v:textbox style="mso-fit-shape-to-text:t" inset="0,0,0,0">
                  <w:txbxContent>
                    <w:p w:rsidRPr="004E4A06" w:rsidR="004E707C" w:rsidP="004E707C" w:rsidRDefault="004E707C" w14:paraId="45F8CFC2" w14:textId="0A0E69DE">
                      <w:pPr>
                        <w:pStyle w:val="Legenda"/>
                        <w:jc w:val="center"/>
                        <w:rPr>
                          <w:noProof/>
                          <w:szCs w:val="24"/>
                        </w:rPr>
                      </w:pPr>
                      <w:r>
                        <w:t xml:space="preserve">Figura </w:t>
                      </w:r>
                      <w:r w:rsidR="005D1351">
                        <w:fldChar w:fldCharType="begin"/>
                      </w:r>
                      <w:r w:rsidR="005D1351">
                        <w:instrText xml:space="preserve"> SEQ Figura \* ARABIC </w:instrText>
                      </w:r>
                      <w:r w:rsidR="005D1351">
                        <w:fldChar w:fldCharType="separate"/>
                      </w:r>
                      <w:r w:rsidR="00B7473C">
                        <w:rPr>
                          <w:noProof/>
                        </w:rPr>
                        <w:t>1</w:t>
                      </w:r>
                      <w:r w:rsidR="005D1351">
                        <w:rPr>
                          <w:noProof/>
                        </w:rPr>
                        <w:fldChar w:fldCharType="end"/>
                      </w:r>
                      <w:r>
                        <w:t>- Exposição dos predicados vizinhança2/3, atl/3, addToList/3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09A91E6" wp14:editId="717F3CDB">
            <wp:simplePos x="0" y="0"/>
            <wp:positionH relativeFrom="margin">
              <wp:align>right</wp:align>
            </wp:positionH>
            <wp:positionV relativeFrom="paragraph">
              <wp:posOffset>179705</wp:posOffset>
            </wp:positionV>
            <wp:extent cx="5943600" cy="2699385"/>
            <wp:effectExtent l="0" t="0" r="0" b="5715"/>
            <wp:wrapSquare wrapText="bothSides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07C" w:rsidP="004E707C" w:rsidRDefault="004E707C" w14:paraId="06A96481" w14:textId="77777777"/>
    <w:p w:rsidRPr="004E707C" w:rsidR="0088276F" w:rsidP="004E707C" w:rsidRDefault="003C6C99" w14:paraId="2FCE05F8" w14:textId="4F2DA98C">
      <w:pPr>
        <w:rPr>
          <w:iCs/>
        </w:rPr>
      </w:pPr>
      <w:r>
        <w:t xml:space="preserve">Feita esta parte, o algoritmo retorna ao predicado </w:t>
      </w:r>
      <w:r>
        <w:rPr>
          <w:b/>
          <w:bCs/>
          <w:i/>
        </w:rPr>
        <w:t>vizinhança/3</w:t>
      </w:r>
      <w:r>
        <w:rPr>
          <w:iCs/>
        </w:rPr>
        <w:t xml:space="preserve">, estando já </w:t>
      </w:r>
      <w:r>
        <w:rPr>
          <w:i/>
        </w:rPr>
        <w:t>L</w:t>
      </w:r>
      <w:r>
        <w:rPr>
          <w:iCs/>
        </w:rPr>
        <w:t xml:space="preserve"> preenchido, o predicado chama </w:t>
      </w:r>
      <w:r>
        <w:rPr>
          <w:b/>
          <w:bCs/>
          <w:i/>
          <w:iCs/>
        </w:rPr>
        <w:t xml:space="preserve">flatten/2, </w:t>
      </w:r>
      <w:r w:rsidR="004E707C">
        <w:t xml:space="preserve">para achatar a lista </w:t>
      </w:r>
      <w:r w:rsidR="004E707C">
        <w:rPr>
          <w:i/>
          <w:iCs/>
        </w:rPr>
        <w:t xml:space="preserve">L; </w:t>
      </w:r>
      <w:r w:rsidR="004E707C">
        <w:t xml:space="preserve">de seguida, é invocado o método </w:t>
      </w:r>
      <w:r w:rsidRPr="004E707C" w:rsidR="004E707C">
        <w:rPr>
          <w:b/>
          <w:bCs/>
          <w:i/>
        </w:rPr>
        <w:t>tamanho_lista/3</w:t>
      </w:r>
      <w:r w:rsidR="004E707C">
        <w:t xml:space="preserve"> para determinar o tamanho de L e,</w:t>
      </w:r>
      <w:r w:rsidR="004E707C">
        <w:rPr>
          <w:b/>
          <w:bCs/>
          <w:iCs/>
        </w:rPr>
        <w:t xml:space="preserve"> </w:t>
      </w:r>
      <w:r w:rsidR="004E707C">
        <w:rPr>
          <w:iCs/>
        </w:rPr>
        <w:t>assim, devolver o tamanho da rede do utilizador.</w:t>
      </w:r>
    </w:p>
    <w:p w:rsidR="00032A75" w:rsidP="00C811F8" w:rsidRDefault="00032A75" w14:paraId="0BAA131C" w14:textId="2D017A3F"/>
    <w:p w:rsidR="00032A75" w:rsidP="00C811F8" w:rsidRDefault="00032A75" w14:paraId="68539C71" w14:textId="4ABD5628"/>
    <w:p w:rsidR="00032A75" w:rsidP="00C811F8" w:rsidRDefault="00032A75" w14:paraId="69AA332D" w14:textId="417A42A1"/>
    <w:p w:rsidR="00032A75" w:rsidP="00C811F8" w:rsidRDefault="00032A75" w14:paraId="0A5AE8F1" w14:textId="691A3426"/>
    <w:p w:rsidR="00032A75" w:rsidP="00C811F8" w:rsidRDefault="00032A75" w14:paraId="127D8773" w14:textId="2D6D77F9"/>
    <w:p w:rsidR="00032A75" w:rsidP="00C811F8" w:rsidRDefault="001B6EF6" w14:paraId="51E3B330" w14:textId="437746CA">
      <w:r>
        <w:lastRenderedPageBreak/>
        <w:t>Passando a mostrar alguns exemplos, utilizando na base de conhecimento fornecida no moodle da disciplina:</w:t>
      </w:r>
    </w:p>
    <w:p w:rsidR="001B6EF6" w:rsidP="00C811F8" w:rsidRDefault="001B6EF6" w14:paraId="058131FC" w14:textId="486735A3"/>
    <w:p w:rsidRPr="001B6EF6" w:rsidR="001B6EF6" w:rsidP="001B6EF6" w:rsidRDefault="001B6EF6" w14:paraId="3A8184AF" w14:textId="2CB8B280">
      <w:pPr>
        <w:pStyle w:val="PargrafodaLista"/>
        <w:numPr>
          <w:ilvl w:val="0"/>
          <w:numId w:val="20"/>
        </w:numPr>
      </w:pPr>
      <w:r>
        <w:rPr>
          <w:rFonts w:asciiTheme="minorHAnsi" w:hAnsiTheme="minorHAnsi" w:cstheme="minorHAnsi"/>
        </w:rPr>
        <w:t xml:space="preserve">Exemplo 1: </w:t>
      </w:r>
      <w:r w:rsidR="002E67F0">
        <w:rPr>
          <w:rFonts w:asciiTheme="minorHAnsi" w:hAnsiTheme="minorHAnsi" w:cstheme="minorHAnsi"/>
        </w:rPr>
        <w:t>Diferentes níveis utilizados.</w:t>
      </w:r>
      <w:r w:rsidR="00B7473C">
        <w:rPr>
          <w:rFonts w:asciiTheme="minorHAnsi" w:hAnsiTheme="minorHAnsi" w:cstheme="minorHAnsi"/>
        </w:rPr>
        <w:t xml:space="preserve">  E=1,</w:t>
      </w:r>
      <w:r w:rsidR="002E67F0">
        <w:rPr>
          <w:rFonts w:asciiTheme="minorHAnsi" w:hAnsiTheme="minorHAnsi" w:cstheme="minorHAnsi"/>
        </w:rPr>
        <w:t xml:space="preserve"> N=1</w:t>
      </w:r>
      <w:r w:rsidR="00B7473C">
        <w:rPr>
          <w:rFonts w:asciiTheme="minorHAnsi" w:hAnsiTheme="minorHAnsi" w:cstheme="minorHAnsi"/>
        </w:rPr>
        <w:t>;</w:t>
      </w:r>
      <w:r w:rsidR="002E67F0">
        <w:rPr>
          <w:rFonts w:asciiTheme="minorHAnsi" w:hAnsiTheme="minorHAnsi" w:cstheme="minorHAnsi"/>
        </w:rPr>
        <w:t xml:space="preserve"> N=2</w:t>
      </w:r>
      <w:r w:rsidR="00B7473C">
        <w:rPr>
          <w:rFonts w:asciiTheme="minorHAnsi" w:hAnsiTheme="minorHAnsi" w:cstheme="minorHAnsi"/>
        </w:rPr>
        <w:t xml:space="preserve">; </w:t>
      </w:r>
      <w:r w:rsidR="002E67F0">
        <w:rPr>
          <w:rFonts w:asciiTheme="minorHAnsi" w:hAnsiTheme="minorHAnsi" w:cstheme="minorHAnsi"/>
        </w:rPr>
        <w:t>N=3</w:t>
      </w:r>
      <w:r w:rsidR="00B7473C">
        <w:rPr>
          <w:rFonts w:asciiTheme="minorHAnsi" w:hAnsiTheme="minorHAnsi" w:cstheme="minorHAnsi"/>
        </w:rPr>
        <w:t>;</w:t>
      </w:r>
      <w:r w:rsidR="002E67F0">
        <w:rPr>
          <w:rFonts w:asciiTheme="minorHAnsi" w:hAnsiTheme="minorHAnsi" w:cstheme="minorHAnsi"/>
        </w:rPr>
        <w:t xml:space="preserve"> N=4</w:t>
      </w:r>
      <w:r w:rsidR="00B7473C">
        <w:rPr>
          <w:rFonts w:asciiTheme="minorHAnsi" w:hAnsiTheme="minorHAnsi" w:cstheme="minorHAnsi"/>
        </w:rPr>
        <w:t>;</w:t>
      </w:r>
      <w:r w:rsidR="002E67F0">
        <w:rPr>
          <w:rFonts w:asciiTheme="minorHAnsi" w:hAnsiTheme="minorHAnsi" w:cstheme="minorHAnsi"/>
        </w:rPr>
        <w:t xml:space="preserve"> N=5</w:t>
      </w:r>
      <w:r w:rsidR="00B7473C">
        <w:rPr>
          <w:rFonts w:asciiTheme="minorHAnsi" w:hAnsiTheme="minorHAnsi" w:cstheme="minorHAnsi"/>
        </w:rPr>
        <w:t>;</w:t>
      </w:r>
      <w:r w:rsidR="002E67F0">
        <w:rPr>
          <w:rFonts w:asciiTheme="minorHAnsi" w:hAnsiTheme="minorHAnsi" w:cstheme="minorHAnsi"/>
        </w:rPr>
        <w:t xml:space="preserve"> N=6</w:t>
      </w:r>
      <w:r w:rsidR="00B7473C">
        <w:rPr>
          <w:rFonts w:asciiTheme="minorHAnsi" w:hAnsiTheme="minorHAnsi" w:cstheme="minorHAnsi"/>
        </w:rPr>
        <w:t>;</w:t>
      </w:r>
    </w:p>
    <w:p w:rsidR="001B6EF6" w:rsidP="001B6EF6" w:rsidRDefault="002E67F0" w14:paraId="74C5AA14" w14:textId="3C7C8221">
      <w:pPr>
        <w:pStyle w:val="PargrafodaLista"/>
        <w:ind w:firstLine="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8F20D" wp14:editId="14DDF221">
                <wp:simplePos x="0" y="0"/>
                <wp:positionH relativeFrom="column">
                  <wp:posOffset>1743075</wp:posOffset>
                </wp:positionH>
                <wp:positionV relativeFrom="paragraph">
                  <wp:posOffset>2350770</wp:posOffset>
                </wp:positionV>
                <wp:extent cx="2447925" cy="635"/>
                <wp:effectExtent l="0" t="0" r="0" b="0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C45894" w:rsidR="002E67F0" w:rsidP="002E67F0" w:rsidRDefault="002E67F0" w14:paraId="68B19C60" w14:textId="72E14667">
                            <w:pPr>
                              <w:pStyle w:val="Legenda"/>
                              <w:jc w:val="center"/>
                              <w:rPr>
                                <w:rFonts w:ascii="Garamond" w:hAnsi="Garamond" w:eastAsia="Garamond" w:cs="Garamond"/>
                                <w:noProof/>
                                <w:color w:val="00000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5D1351">
                              <w:fldChar w:fldCharType="begin"/>
                            </w:r>
                            <w:r w:rsidR="005D1351">
                              <w:instrText xml:space="preserve"> SEQ Figura \* ARABIC </w:instrText>
                            </w:r>
                            <w:r w:rsidR="005D1351">
                              <w:fldChar w:fldCharType="separate"/>
                            </w:r>
                            <w:r w:rsidR="00B7473C">
                              <w:rPr>
                                <w:noProof/>
                              </w:rPr>
                              <w:t>2</w:t>
                            </w:r>
                            <w:r w:rsidR="005D135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-Exemplo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0D6ADB2E">
              <v:shape id="Caixa de texto 7" style="position:absolute;left:0;text-align:left;margin-left:137.25pt;margin-top:185.1pt;width:192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" w14:anchorId="0F98F20D">
                <v:textbox style="mso-fit-shape-to-text:t" inset="0,0,0,0">
                  <w:txbxContent>
                    <w:p w:rsidRPr="00C45894" w:rsidR="002E67F0" w:rsidP="002E67F0" w:rsidRDefault="002E67F0" w14:paraId="0BFBFB57" w14:textId="72E14667">
                      <w:pPr>
                        <w:pStyle w:val="Legenda"/>
                        <w:jc w:val="center"/>
                        <w:rPr>
                          <w:rFonts w:ascii="Garamond" w:hAnsi="Garamond" w:eastAsia="Garamond" w:cs="Garamond"/>
                          <w:noProof/>
                          <w:color w:val="000000"/>
                          <w:szCs w:val="20"/>
                        </w:rPr>
                      </w:pPr>
                      <w:r>
                        <w:t xml:space="preserve">Figura </w:t>
                      </w:r>
                      <w:r w:rsidR="005D1351">
                        <w:fldChar w:fldCharType="begin"/>
                      </w:r>
                      <w:r w:rsidR="005D1351">
                        <w:instrText xml:space="preserve"> SEQ Figura \* ARABIC </w:instrText>
                      </w:r>
                      <w:r w:rsidR="005D1351">
                        <w:fldChar w:fldCharType="separate"/>
                      </w:r>
                      <w:r w:rsidR="00B7473C">
                        <w:rPr>
                          <w:noProof/>
                        </w:rPr>
                        <w:t>2</w:t>
                      </w:r>
                      <w:r w:rsidR="005D1351">
                        <w:rPr>
                          <w:noProof/>
                        </w:rPr>
                        <w:fldChar w:fldCharType="end"/>
                      </w:r>
                      <w:r>
                        <w:t>-Exemplo 1.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4EAEAEB" wp14:editId="07B3AED9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447925" cy="2286000"/>
            <wp:effectExtent l="0" t="0" r="9525" b="0"/>
            <wp:wrapSquare wrapText="bothSides"/>
            <wp:docPr id="6" name="Imagem 6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mes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EF6" w:rsidP="001B6EF6" w:rsidRDefault="001B6EF6" w14:paraId="427A35FB" w14:textId="0730859D">
      <w:pPr>
        <w:pStyle w:val="PargrafodaLista"/>
        <w:ind w:firstLine="0"/>
      </w:pPr>
    </w:p>
    <w:p w:rsidR="00032A75" w:rsidP="00C811F8" w:rsidRDefault="00032A75" w14:paraId="608DECD7" w14:textId="3FC3E1E0"/>
    <w:p w:rsidR="00032A75" w:rsidP="00C811F8" w:rsidRDefault="00032A75" w14:paraId="58BD2C2F" w14:textId="134763F9"/>
    <w:p w:rsidR="002E67F0" w:rsidP="00C811F8" w:rsidRDefault="002E67F0" w14:paraId="34D2F038" w14:textId="2D11070E"/>
    <w:p w:rsidR="002E67F0" w:rsidP="00C811F8" w:rsidRDefault="002E67F0" w14:paraId="014868A6" w14:textId="51E3637F"/>
    <w:p w:rsidR="002E67F0" w:rsidP="00C811F8" w:rsidRDefault="002E67F0" w14:paraId="1B6CEC03" w14:textId="3CA6EB1C"/>
    <w:p w:rsidR="002E67F0" w:rsidP="00C811F8" w:rsidRDefault="002E67F0" w14:paraId="6A96579A" w14:textId="24ABA542"/>
    <w:p w:rsidR="002E67F0" w:rsidP="00C811F8" w:rsidRDefault="002E67F0" w14:paraId="67EFA78C" w14:textId="6FFB8624"/>
    <w:p w:rsidR="002E67F0" w:rsidP="00C811F8" w:rsidRDefault="002E67F0" w14:paraId="1F55FC94" w14:textId="1C046BDF"/>
    <w:p w:rsidR="002E67F0" w:rsidP="00C811F8" w:rsidRDefault="002E67F0" w14:paraId="70AB0D5F" w14:textId="77777777"/>
    <w:p w:rsidR="002E67F0" w:rsidP="002E67F0" w:rsidRDefault="002E67F0" w14:paraId="42068389" w14:textId="3940A96D">
      <w:pPr>
        <w:pStyle w:val="PargrafodaLista"/>
        <w:numPr>
          <w:ilvl w:val="0"/>
          <w:numId w:val="20"/>
        </w:numPr>
        <w:rPr>
          <w:rFonts w:asciiTheme="minorHAnsi" w:hAnsiTheme="minorHAnsi" w:cstheme="minorHAnsi"/>
        </w:rPr>
      </w:pPr>
      <w:r w:rsidRPr="002E67F0">
        <w:rPr>
          <w:rFonts w:asciiTheme="minorHAnsi" w:hAnsiTheme="minorHAnsi" w:cstheme="minorHAnsi"/>
        </w:rPr>
        <w:t>Exemplo</w:t>
      </w:r>
      <w:r>
        <w:rPr>
          <w:rFonts w:asciiTheme="minorHAnsi" w:hAnsiTheme="minorHAnsi" w:cstheme="minorHAnsi"/>
        </w:rPr>
        <w:t xml:space="preserve"> 2: Outro </w:t>
      </w:r>
      <w:r w:rsidR="00B7473C">
        <w:rPr>
          <w:rFonts w:asciiTheme="minorHAnsi" w:hAnsiTheme="minorHAnsi" w:cstheme="minorHAnsi"/>
        </w:rPr>
        <w:t>utilizador</w:t>
      </w:r>
      <w:r>
        <w:rPr>
          <w:rFonts w:asciiTheme="minorHAnsi" w:hAnsiTheme="minorHAnsi" w:cstheme="minorHAnsi"/>
        </w:rPr>
        <w:t xml:space="preserve"> </w:t>
      </w:r>
      <w:r w:rsidRPr="00B7473C">
        <w:rPr>
          <w:rFonts w:asciiTheme="minorHAnsi" w:hAnsiTheme="minorHAnsi" w:cstheme="minorHAnsi"/>
          <w:i/>
          <w:iCs/>
        </w:rPr>
        <w:t>root</w:t>
      </w:r>
      <w:r>
        <w:rPr>
          <w:rFonts w:asciiTheme="minorHAnsi" w:hAnsiTheme="minorHAnsi" w:cstheme="minorHAnsi"/>
        </w:rPr>
        <w:t xml:space="preserve"> para os mesmos níveis acima representados</w:t>
      </w:r>
      <w:r w:rsidR="00B7473C">
        <w:rPr>
          <w:rFonts w:asciiTheme="minorHAnsi" w:hAnsiTheme="minorHAnsi" w:cstheme="minorHAnsi"/>
        </w:rPr>
        <w:t xml:space="preserve"> E=11</w:t>
      </w:r>
      <w:r>
        <w:rPr>
          <w:rFonts w:asciiTheme="minorHAnsi" w:hAnsiTheme="minorHAnsi" w:cstheme="minorHAnsi"/>
        </w:rPr>
        <w:t>.</w:t>
      </w:r>
    </w:p>
    <w:p w:rsidR="00B7473C" w:rsidP="73467A73" w:rsidRDefault="00B7473C" w14:paraId="277DEC18" w14:textId="35A7419F">
      <w:pPr>
        <w:pStyle w:val="Normal"/>
        <w:rPr>
          <w:rFonts w:ascii="Calibri" w:hAnsi="Calibri" w:eastAsia="Times New Roman" w:cs="Times , serif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8D3D30" wp14:editId="74C20ACD">
                <wp:simplePos x="0" y="0"/>
                <wp:positionH relativeFrom="column">
                  <wp:posOffset>1952625</wp:posOffset>
                </wp:positionH>
                <wp:positionV relativeFrom="paragraph">
                  <wp:posOffset>2037080</wp:posOffset>
                </wp:positionV>
                <wp:extent cx="2028825" cy="635"/>
                <wp:effectExtent l="0" t="0" r="0" b="0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232423" w:rsidR="00B7473C" w:rsidP="00B7473C" w:rsidRDefault="00B7473C" w14:paraId="14483F32" w14:textId="545B276B">
                            <w:pPr>
                              <w:pStyle w:val="Legenda"/>
                              <w:jc w:val="center"/>
                              <w:rPr>
                                <w:rFonts w:ascii="Garamond" w:hAnsi="Garamond" w:eastAsia="Garamond" w:cs="Garamond"/>
                                <w:noProof/>
                                <w:color w:val="00000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5D1351">
                              <w:fldChar w:fldCharType="begin"/>
                            </w:r>
                            <w:r w:rsidR="005D1351">
                              <w:instrText xml:space="preserve"> SEQ Figura \* ARABIC </w:instrText>
                            </w:r>
                            <w:r w:rsidR="005D135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5D135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Exemplo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15176CA2">
              <v:shape id="Caixa de texto 9" style="position:absolute;left:0;text-align:left;margin-left:153.75pt;margin-top:160.4pt;width:159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8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" w14:anchorId="6C8D3D30">
                <v:textbox style="mso-fit-shape-to-text:t" inset="0,0,0,0">
                  <w:txbxContent>
                    <w:p w:rsidRPr="00232423" w:rsidR="00B7473C" w:rsidP="00B7473C" w:rsidRDefault="00B7473C" w14:paraId="069CC5A4" w14:textId="545B276B">
                      <w:pPr>
                        <w:pStyle w:val="Legenda"/>
                        <w:jc w:val="center"/>
                        <w:rPr>
                          <w:rFonts w:ascii="Garamond" w:hAnsi="Garamond" w:eastAsia="Garamond" w:cs="Garamond"/>
                          <w:noProof/>
                          <w:color w:val="000000"/>
                          <w:szCs w:val="20"/>
                        </w:rPr>
                      </w:pPr>
                      <w:r>
                        <w:t xml:space="preserve">Figura </w:t>
                      </w:r>
                      <w:r w:rsidR="005D1351">
                        <w:fldChar w:fldCharType="begin"/>
                      </w:r>
                      <w:r w:rsidR="005D1351">
                        <w:instrText xml:space="preserve"> SEQ Figura \* ARABIC </w:instrText>
                      </w:r>
                      <w:r w:rsidR="005D1351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5D1351">
                        <w:rPr>
                          <w:noProof/>
                        </w:rPr>
                        <w:fldChar w:fldCharType="end"/>
                      </w:r>
                      <w:r>
                        <w:t>- Exemplo 2.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9388AA3" wp14:editId="7D1E4D08">
            <wp:simplePos x="0" y="0"/>
            <wp:positionH relativeFrom="margin">
              <wp:align>center</wp:align>
            </wp:positionH>
            <wp:positionV relativeFrom="paragraph">
              <wp:posOffset>132080</wp:posOffset>
            </wp:positionV>
            <wp:extent cx="2028825" cy="1847850"/>
            <wp:effectExtent l="0" t="0" r="9525" b="0"/>
            <wp:wrapSquare wrapText="bothSides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2E67F0" w:rsidR="002E67F0" w:rsidP="002E67F0" w:rsidRDefault="002E67F0" w14:paraId="1358A31B" w14:textId="77777777">
      <w:pPr>
        <w:ind w:left="720"/>
        <w:rPr>
          <w:rFonts w:asciiTheme="minorHAnsi" w:hAnsiTheme="minorHAnsi" w:cstheme="minorHAnsi"/>
        </w:rPr>
      </w:pPr>
    </w:p>
    <w:p w:rsidR="002E67F0" w:rsidP="00C811F8" w:rsidRDefault="002E67F0" w14:paraId="4BFD1BAC" w14:textId="481B7E02"/>
    <w:p w:rsidR="002E67F0" w:rsidP="00C811F8" w:rsidRDefault="002E67F0" w14:paraId="61BDFB79" w14:textId="77777777"/>
    <w:p w:rsidR="00C811F8" w:rsidP="00C811F8" w:rsidRDefault="00C811F8" w14:paraId="4870067B" w14:textId="0E7E20CC"/>
    <w:p w:rsidR="00B7473C" w:rsidP="00C811F8" w:rsidRDefault="00B7473C" w14:paraId="17BCF360" w14:textId="46D1655E"/>
    <w:p w:rsidR="00B7473C" w:rsidP="00C811F8" w:rsidRDefault="00B7473C" w14:paraId="6A2AA987" w14:textId="3DA78751"/>
    <w:p w:rsidR="00B7473C" w:rsidP="00C811F8" w:rsidRDefault="00B7473C" w14:paraId="5EFF0EDB" w14:textId="11E516DA"/>
    <w:p w:rsidR="00B7473C" w:rsidP="00C811F8" w:rsidRDefault="00B7473C" w14:paraId="1CAA528F" w14:textId="326D1F96"/>
    <w:p w:rsidR="00B7473C" w:rsidP="00C811F8" w:rsidRDefault="00B7473C" w14:paraId="1F619862" w14:textId="168AFB2D"/>
    <w:p w:rsidR="00B7473C" w:rsidP="00C811F8" w:rsidRDefault="00B7473C" w14:paraId="6CD2B520" w14:textId="73A3FE8A"/>
    <w:p w:rsidR="00B7473C" w:rsidP="00C811F8" w:rsidRDefault="00B7473C" w14:paraId="7568E6D8" w14:textId="27A0168C"/>
    <w:p w:rsidR="00B7473C" w:rsidP="00C811F8" w:rsidRDefault="00B7473C" w14:paraId="438DAEBC" w14:textId="5300CFC4"/>
    <w:p w:rsidR="00B7473C" w:rsidP="00C811F8" w:rsidRDefault="00B7473C" w14:paraId="612F86B8" w14:textId="2E24746F"/>
    <w:p w:rsidR="00B7473C" w:rsidP="00C811F8" w:rsidRDefault="00B7473C" w14:paraId="47939E4A" w14:textId="77777777"/>
    <w:p w:rsidR="00CA01E1" w:rsidP="00E80483" w:rsidRDefault="00594931" w14:paraId="0690CF36" w14:textId="56BBCA9B">
      <w:pPr>
        <w:pStyle w:val="Ttulo2"/>
      </w:pPr>
      <w:bookmarkStart w:name="_Toc89516510" w:id="8"/>
      <w:r>
        <w:lastRenderedPageBreak/>
        <w:t>II:</w:t>
      </w:r>
      <w:r w:rsidR="00E80483">
        <w:t>2.2</w:t>
      </w:r>
      <w:r w:rsidR="00CA01E1">
        <w:t xml:space="preserve"> </w:t>
      </w:r>
      <w:r w:rsidR="00E80483">
        <w:t>UC35</w:t>
      </w:r>
      <w:bookmarkEnd w:id="8"/>
    </w:p>
    <w:p w:rsidR="00CA01E1" w:rsidP="00CA01E1" w:rsidRDefault="00CA01E1" w14:paraId="7C6A0775" w14:textId="0F3710A8"/>
    <w:p w:rsidR="00594931" w:rsidP="00594931" w:rsidRDefault="00594931" w14:paraId="3B7A72F0" w14:textId="0A9213B0">
      <w:pPr>
        <w:pStyle w:val="Ttulo2"/>
      </w:pPr>
      <w:bookmarkStart w:name="_Toc89516511" w:id="9"/>
      <w:r w:rsidR="00594931">
        <w:rPr/>
        <w:t>II.</w:t>
      </w:r>
      <w:r w:rsidR="00E80483">
        <w:rPr/>
        <w:t>2.3</w:t>
      </w:r>
      <w:r w:rsidR="00CA01E1">
        <w:rPr/>
        <w:t xml:space="preserve"> </w:t>
      </w:r>
      <w:r w:rsidR="00E80483">
        <w:rPr/>
        <w:t>UC36</w:t>
      </w:r>
      <w:bookmarkEnd w:id="9"/>
    </w:p>
    <w:p w:rsidR="00E73332" w:rsidP="73467A73" w:rsidRDefault="00E73332" w14:paraId="3F747170" w14:textId="0A9213B0">
      <w:pPr>
        <w:spacing w:line="360" w:lineRule="auto"/>
        <w:jc w:val="both"/>
      </w:pPr>
      <w:r w:rsidRPr="73467A73" w:rsidR="0BB5FDEA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Neste caso de uso pretende-se determinar o caminho mais curto entre 2 utilizadores. No caderno de encargos define-se como “mais curto” o caminho com menor número de ligações até determinado utilizador. </w:t>
      </w:r>
    </w:p>
    <w:p w:rsidR="00E73332" w:rsidP="73467A73" w:rsidRDefault="00E73332" w14:paraId="583D7D40" w14:textId="657D9D12">
      <w:pPr>
        <w:spacing w:line="360" w:lineRule="auto"/>
        <w:jc w:val="both"/>
      </w:pPr>
      <w:r w:rsidRPr="73467A73" w:rsidR="0BB5FDEA">
        <w:rPr>
          <w:rFonts w:ascii="Calibri" w:hAnsi="Calibri" w:eastAsia="Calibri" w:cs="Calibri"/>
          <w:noProof w:val="0"/>
          <w:sz w:val="22"/>
          <w:szCs w:val="22"/>
          <w:lang w:val="pt-PT"/>
        </w:rPr>
        <w:t>Para este UC foram desenvolvidos os predicados caminho/4, atravessa/5, atravessa/</w:t>
      </w:r>
      <w:r w:rsidRPr="73467A73" w:rsidR="632A0102">
        <w:rPr>
          <w:rFonts w:ascii="Calibri" w:hAnsi="Calibri" w:eastAsia="Calibri" w:cs="Calibri"/>
          <w:noProof w:val="0"/>
          <w:sz w:val="22"/>
          <w:szCs w:val="22"/>
          <w:lang w:val="pt-PT"/>
        </w:rPr>
        <w:t>5</w:t>
      </w:r>
      <w:r w:rsidRPr="73467A73" w:rsidR="0BB5FDEA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, </w:t>
      </w:r>
      <w:r w:rsidRPr="73467A73" w:rsidR="0BB5FDEA">
        <w:rPr>
          <w:rFonts w:ascii="Calibri" w:hAnsi="Calibri" w:eastAsia="Calibri" w:cs="Calibri"/>
          <w:noProof w:val="0"/>
          <w:sz w:val="22"/>
          <w:szCs w:val="22"/>
          <w:lang w:val="pt-PT"/>
        </w:rPr>
        <w:t>mais</w:t>
      </w:r>
      <w:r w:rsidRPr="73467A73" w:rsidR="1452F64C">
        <w:rPr>
          <w:rFonts w:ascii="Calibri" w:hAnsi="Calibri" w:eastAsia="Calibri" w:cs="Calibri"/>
          <w:noProof w:val="0"/>
          <w:sz w:val="22"/>
          <w:szCs w:val="22"/>
          <w:lang w:val="pt-PT"/>
        </w:rPr>
        <w:t>_</w:t>
      </w:r>
      <w:r w:rsidRPr="73467A73" w:rsidR="0BB5FDEA">
        <w:rPr>
          <w:rFonts w:ascii="Calibri" w:hAnsi="Calibri" w:eastAsia="Calibri" w:cs="Calibri"/>
          <w:noProof w:val="0"/>
          <w:sz w:val="22"/>
          <w:szCs w:val="22"/>
          <w:lang w:val="pt-PT"/>
        </w:rPr>
        <w:t>Curto</w:t>
      </w:r>
      <w:r w:rsidRPr="73467A73" w:rsidR="0BB5FDEA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/4, mínimo/3 e min/3. </w:t>
      </w:r>
    </w:p>
    <w:p w:rsidR="00E73332" w:rsidP="73467A73" w:rsidRDefault="00E73332" w14:paraId="596B7BA8" w14:textId="56FFD1B4">
      <w:pPr>
        <w:spacing w:line="360" w:lineRule="auto"/>
        <w:jc w:val="both"/>
      </w:pPr>
      <w:r w:rsidRPr="73467A73" w:rsidR="0BB5FDEA">
        <w:rPr>
          <w:rFonts w:ascii="Calibri" w:hAnsi="Calibri" w:eastAsia="Calibri" w:cs="Calibri"/>
          <w:noProof w:val="0"/>
          <w:sz w:val="22"/>
          <w:szCs w:val="22"/>
          <w:lang w:val="pt-PT"/>
        </w:rPr>
        <w:t>Começando pelos predicados que são chamados por último, o predicado min/3 recebe todos os caminhos possíveis entre dois utilizadores e verifica qual o menor recorrendo a recursividade. A cada novo caminho verifica se a “</w:t>
      </w:r>
      <w:proofErr w:type="spellStart"/>
      <w:r w:rsidRPr="73467A73" w:rsidR="0BB5FDEA">
        <w:rPr>
          <w:rFonts w:ascii="Calibri" w:hAnsi="Calibri" w:eastAsia="Calibri" w:cs="Calibri"/>
          <w:noProof w:val="0"/>
          <w:sz w:val="22"/>
          <w:szCs w:val="22"/>
          <w:lang w:val="pt-PT"/>
        </w:rPr>
        <w:t>length</w:t>
      </w:r>
      <w:proofErr w:type="spellEnd"/>
      <w:r w:rsidRPr="73467A73" w:rsidR="0BB5FDEA">
        <w:rPr>
          <w:rFonts w:ascii="Calibri" w:hAnsi="Calibri" w:eastAsia="Calibri" w:cs="Calibri"/>
          <w:noProof w:val="0"/>
          <w:sz w:val="22"/>
          <w:szCs w:val="22"/>
          <w:lang w:val="pt-PT"/>
        </w:rPr>
        <w:t>” é menor que a atual, case seja, atualiza o caminho mais curto para o caminho lido, o predicado corre enquanto houver caminhos na lista recebida.</w:t>
      </w:r>
    </w:p>
    <w:p w:rsidR="00E73332" w:rsidP="73467A73" w:rsidRDefault="00E73332" w14:paraId="13AFEDEA" w14:textId="0593B93C">
      <w:pPr>
        <w:pStyle w:val="Normal"/>
        <w:spacing w:line="36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73467A73" w:rsidR="03D78E6A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O predicado atravessa/5 </w:t>
      </w:r>
      <w:r w:rsidRPr="73467A73" w:rsidR="009D26AB">
        <w:rPr>
          <w:rFonts w:ascii="Calibri" w:hAnsi="Calibri" w:eastAsia="Calibri" w:cs="Calibri"/>
          <w:noProof w:val="0"/>
          <w:sz w:val="22"/>
          <w:szCs w:val="22"/>
          <w:lang w:val="pt-PT"/>
        </w:rPr>
        <w:t>recebe o utilizador</w:t>
      </w:r>
      <w:r w:rsidRPr="73467A73" w:rsidR="12B3D571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Inicial e o final</w:t>
      </w:r>
      <w:r w:rsidRPr="73467A73" w:rsidR="1F810239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, a cada iteração verifica </w:t>
      </w:r>
      <w:r w:rsidRPr="73467A73" w:rsidR="189D6A11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se </w:t>
      </w:r>
      <w:r w:rsidRPr="73467A73" w:rsidR="1F810239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o próximo amigo do utilizador </w:t>
      </w:r>
      <w:r w:rsidRPr="73467A73" w:rsidR="477D9E5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é o final e caso não seja, muda o utilizador inicial para o amigo. Este método </w:t>
      </w:r>
      <w:r w:rsidRPr="73467A73" w:rsidR="720D7867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corre até encontrar o utilizador final mesmo que não seja o caminho mais curto. Quando encontra o utilizador final guarda esse caminho </w:t>
      </w:r>
      <w:r w:rsidRPr="73467A73" w:rsidR="640F7C0A">
        <w:rPr>
          <w:rFonts w:ascii="Calibri" w:hAnsi="Calibri" w:eastAsia="Calibri" w:cs="Calibri"/>
          <w:noProof w:val="0"/>
          <w:sz w:val="22"/>
          <w:szCs w:val="22"/>
          <w:lang w:val="pt-PT"/>
        </w:rPr>
        <w:t>e “</w:t>
      </w:r>
      <w:proofErr w:type="spellStart"/>
      <w:r w:rsidRPr="73467A73" w:rsidR="640F7C0A">
        <w:rPr>
          <w:rFonts w:ascii="Calibri" w:hAnsi="Calibri" w:eastAsia="Calibri" w:cs="Calibri"/>
          <w:noProof w:val="0"/>
          <w:sz w:val="22"/>
          <w:szCs w:val="22"/>
          <w:lang w:val="pt-PT"/>
        </w:rPr>
        <w:t>length</w:t>
      </w:r>
      <w:proofErr w:type="spellEnd"/>
      <w:r w:rsidRPr="73467A73" w:rsidR="640F7C0A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” </w:t>
      </w:r>
      <w:r w:rsidRPr="73467A73" w:rsidR="6D1E0EF1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. </w:t>
      </w:r>
    </w:p>
    <w:p w:rsidR="00E73332" w:rsidP="73467A73" w:rsidRDefault="00E73332" w14:paraId="74BA1673" w14:textId="53394AE6">
      <w:pPr>
        <w:pStyle w:val="Normal"/>
        <w:spacing w:line="36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73467A73" w:rsidR="6D1E0EF1">
        <w:rPr>
          <w:rFonts w:ascii="Calibri" w:hAnsi="Calibri" w:eastAsia="Calibri" w:cs="Calibri"/>
          <w:noProof w:val="0"/>
          <w:sz w:val="22"/>
          <w:szCs w:val="22"/>
          <w:lang w:val="pt-PT"/>
        </w:rPr>
        <w:t>O predicado caminho/4 apenas chama o predicado atravessa</w:t>
      </w:r>
      <w:r w:rsidRPr="73467A73" w:rsidR="493619CB">
        <w:rPr>
          <w:rFonts w:ascii="Calibri" w:hAnsi="Calibri" w:eastAsia="Calibri" w:cs="Calibri"/>
          <w:noProof w:val="0"/>
          <w:sz w:val="22"/>
          <w:szCs w:val="22"/>
          <w:lang w:val="pt-PT"/>
        </w:rPr>
        <w:t>/4 e dá reverse ao caminho para este vir na ordem corret</w:t>
      </w:r>
      <w:r w:rsidRPr="73467A73" w:rsidR="493619CB">
        <w:rPr>
          <w:rFonts w:ascii="Calibri" w:hAnsi="Calibri" w:eastAsia="Calibri" w:cs="Calibri"/>
          <w:noProof w:val="0"/>
          <w:sz w:val="22"/>
          <w:szCs w:val="22"/>
          <w:lang w:val="pt-PT"/>
        </w:rPr>
        <w:t>a</w:t>
      </w:r>
      <w:r w:rsidRPr="73467A73" w:rsidR="493619CB">
        <w:rPr>
          <w:rFonts w:ascii="Calibri" w:hAnsi="Calibri" w:eastAsia="Calibri" w:cs="Calibri"/>
          <w:noProof w:val="0"/>
          <w:sz w:val="22"/>
          <w:szCs w:val="22"/>
          <w:lang w:val="pt-PT"/>
        </w:rPr>
        <w:t>.</w:t>
      </w:r>
    </w:p>
    <w:p w:rsidR="00E73332" w:rsidP="73467A73" w:rsidRDefault="00E73332" w14:paraId="30FCE427" w14:textId="6341B246">
      <w:pPr>
        <w:pStyle w:val="Normal"/>
        <w:spacing w:line="36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73467A73" w:rsidR="493619CB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O predicado </w:t>
      </w:r>
      <w:proofErr w:type="spellStart"/>
      <w:r w:rsidRPr="73467A73" w:rsidR="2EFF6747">
        <w:rPr>
          <w:rFonts w:ascii="Calibri" w:hAnsi="Calibri" w:eastAsia="Calibri" w:cs="Calibri"/>
          <w:noProof w:val="0"/>
          <w:sz w:val="22"/>
          <w:szCs w:val="22"/>
          <w:lang w:val="pt-PT"/>
        </w:rPr>
        <w:t>mais_Curto</w:t>
      </w:r>
      <w:proofErr w:type="spellEnd"/>
      <w:r w:rsidRPr="73467A73" w:rsidR="2EFF6747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  <w:r w:rsidRPr="73467A73" w:rsidR="493619CB">
        <w:rPr>
          <w:rFonts w:ascii="Calibri" w:hAnsi="Calibri" w:eastAsia="Calibri" w:cs="Calibri"/>
          <w:noProof w:val="0"/>
          <w:sz w:val="22"/>
          <w:szCs w:val="22"/>
          <w:lang w:val="pt-PT"/>
        </w:rPr>
        <w:t>/4 é o predicado que é chamado na linha de comandos, no qual se coloca o utilizador inicial (A),</w:t>
      </w:r>
      <w:r w:rsidRPr="73467A73" w:rsidR="61CF3F75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Utilizador Final (B) e a lista que se pretende receber o caminho mais curto(</w:t>
      </w:r>
      <w:proofErr w:type="spellStart"/>
      <w:r w:rsidRPr="73467A73" w:rsidR="61CF3F75">
        <w:rPr>
          <w:rFonts w:ascii="Calibri" w:hAnsi="Calibri" w:eastAsia="Calibri" w:cs="Calibri"/>
          <w:noProof w:val="0"/>
          <w:sz w:val="22"/>
          <w:szCs w:val="22"/>
          <w:lang w:val="pt-PT"/>
        </w:rPr>
        <w:t>Path</w:t>
      </w:r>
      <w:proofErr w:type="spellEnd"/>
      <w:r w:rsidRPr="73467A73" w:rsidR="61CF3F75">
        <w:rPr>
          <w:rFonts w:ascii="Calibri" w:hAnsi="Calibri" w:eastAsia="Calibri" w:cs="Calibri"/>
          <w:noProof w:val="0"/>
          <w:sz w:val="22"/>
          <w:szCs w:val="22"/>
          <w:lang w:val="pt-PT"/>
        </w:rPr>
        <w:t>) e o comprimento da lista (</w:t>
      </w:r>
      <w:proofErr w:type="spellStart"/>
      <w:r w:rsidRPr="73467A73" w:rsidR="61CF3F75">
        <w:rPr>
          <w:rFonts w:ascii="Calibri" w:hAnsi="Calibri" w:eastAsia="Calibri" w:cs="Calibri"/>
          <w:noProof w:val="0"/>
          <w:sz w:val="22"/>
          <w:szCs w:val="22"/>
          <w:lang w:val="pt-PT"/>
        </w:rPr>
        <w:t>Length</w:t>
      </w:r>
      <w:proofErr w:type="spellEnd"/>
      <w:r w:rsidRPr="73467A73" w:rsidR="61CF3F75">
        <w:rPr>
          <w:rFonts w:ascii="Calibri" w:hAnsi="Calibri" w:eastAsia="Calibri" w:cs="Calibri"/>
          <w:noProof w:val="0"/>
          <w:sz w:val="22"/>
          <w:szCs w:val="22"/>
          <w:lang w:val="pt-PT"/>
        </w:rPr>
        <w:t>)</w:t>
      </w:r>
      <w:r w:rsidRPr="73467A73" w:rsidR="142B2A01">
        <w:rPr>
          <w:rFonts w:ascii="Calibri" w:hAnsi="Calibri" w:eastAsia="Calibri" w:cs="Calibri"/>
          <w:noProof w:val="0"/>
          <w:sz w:val="22"/>
          <w:szCs w:val="22"/>
          <w:lang w:val="pt-PT"/>
        </w:rPr>
        <w:t>. Este predicado evoca o método caminho até ter encontrado todos os caminhos possíveis de A para B, guardando cada Caminho e Comprimento juntos</w:t>
      </w:r>
      <w:r w:rsidRPr="73467A73" w:rsidR="319E4FA9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. De seguida verifica se a lista de caminhos e comprimentos está vazia, se estiver dá erro, </w:t>
      </w:r>
      <w:r w:rsidRPr="73467A73" w:rsidR="49BED8E5">
        <w:rPr>
          <w:rFonts w:ascii="Calibri" w:hAnsi="Calibri" w:eastAsia="Calibri" w:cs="Calibri"/>
          <w:noProof w:val="0"/>
          <w:sz w:val="22"/>
          <w:szCs w:val="22"/>
          <w:lang w:val="pt-PT"/>
        </w:rPr>
        <w:t>ou seja,</w:t>
      </w:r>
      <w:r w:rsidRPr="73467A73" w:rsidR="319E4FA9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não existe caminho possível entre o utilizador A e B, caso não esteja evoca o método min para verificar</w:t>
      </w:r>
      <w:r w:rsidRPr="73467A73" w:rsidR="3E6B7C71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qual o caminho mais curto.</w:t>
      </w:r>
    </w:p>
    <w:p w:rsidR="00E73332" w:rsidP="00C811F8" w:rsidRDefault="00E73332" w14:paraId="0FEB6DB1" w14:textId="23FD3F88">
      <w:r w:rsidR="3E6B7C71">
        <w:rPr/>
        <w:t>Segue-se uma captura de todos os predicados implementados, para facilitar a compreensão.</w:t>
      </w:r>
    </w:p>
    <w:p w:rsidR="00E73332" w:rsidP="73467A73" w:rsidRDefault="00E73332" w14:paraId="242AA440" w14:textId="41E0E510">
      <w:pPr>
        <w:pStyle w:val="Normal"/>
        <w:spacing w:line="360" w:lineRule="auto"/>
        <w:jc w:val="both"/>
        <w:rPr>
          <w:rFonts w:ascii="Calibri" w:hAnsi="Calibri" w:eastAsia="Times New Roman" w:cs="Times , serif"/>
          <w:noProof w:val="0"/>
          <w:sz w:val="22"/>
          <w:szCs w:val="22"/>
          <w:lang w:val="pt-PT"/>
        </w:rPr>
      </w:pPr>
      <w:r w:rsidR="0A3BFF21">
        <w:drawing>
          <wp:inline wp14:editId="5FE58DB9" wp14:anchorId="032932E9">
            <wp:extent cx="4836160" cy="4543976"/>
            <wp:effectExtent l="0" t="0" r="0" b="0"/>
            <wp:docPr id="962759260" name="" descr="figura 4- Exemplo 1.&#10;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f806f6d77a47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454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3467A73">
        <w:rPr>
          <w:rStyle w:val="EndnoteReference"/>
          <w:rFonts w:ascii="Calibri" w:hAnsi="Calibri" w:eastAsia="Times New Roman" w:cs="Times , serif"/>
          <w:noProof w:val="0"/>
          <w:sz w:val="22"/>
          <w:szCs w:val="22"/>
          <w:lang w:val="pt-PT"/>
        </w:rPr>
        <w:endnoteReference w:id="9384"/>
      </w:r>
    </w:p>
    <w:p w:rsidR="00E73332" w:rsidP="00C811F8" w:rsidRDefault="00E73332" w14:paraId="5258767B" w14:textId="0809345A">
      <w:r w:rsidR="0A3BFF21">
        <w:rPr/>
        <w:t>De seguida apresentam-se alguns exemplos do algoritmo em funcionamento.</w:t>
      </w:r>
    </w:p>
    <w:p w:rsidR="00E73332" w:rsidP="73467A73" w:rsidRDefault="00E73332" w14:paraId="520F665F" w14:textId="6D367ECA">
      <w:pPr>
        <w:pStyle w:val="Normal"/>
        <w:rPr>
          <w:rFonts w:ascii="Calibri" w:hAnsi="Calibri" w:eastAsia="Times New Roman" w:cs="Times , serif"/>
          <w:sz w:val="22"/>
          <w:szCs w:val="22"/>
        </w:rPr>
      </w:pPr>
      <w:r w:rsidR="0A3BFF21">
        <w:drawing>
          <wp:inline wp14:editId="5897337F" wp14:anchorId="2F62FFCE">
            <wp:extent cx="4000500" cy="1952625"/>
            <wp:effectExtent l="0" t="0" r="0" b="0"/>
            <wp:docPr id="466295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d0b17d656645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E43A7" w:rsidR="00E73332" w:rsidP="00C811F8" w:rsidRDefault="00E73332" w14:paraId="6354B76E" w14:textId="5AFB8508"/>
    <w:p w:rsidRPr="00CE43A7" w:rsidR="00C811F8" w:rsidP="00C811F8" w:rsidRDefault="00C811F8" w14:paraId="22D045D9" w14:textId="3E7959E3">
      <w:pPr>
        <w:pStyle w:val="Ttulo2"/>
      </w:pPr>
      <w:bookmarkStart w:name="_Toc89516512" w:id="10"/>
      <w:r>
        <w:t>II.</w:t>
      </w:r>
      <w:r w:rsidR="00E80483">
        <w:t>2.4</w:t>
      </w:r>
      <w:r>
        <w:t xml:space="preserve"> </w:t>
      </w:r>
      <w:r w:rsidR="00E80483">
        <w:t>UC37</w:t>
      </w:r>
      <w:bookmarkEnd w:id="10"/>
    </w:p>
    <w:p w:rsidR="0085092F" w:rsidP="0085092F" w:rsidRDefault="0085092F" w14:paraId="09F00DB3" w14:textId="6AA60F70">
      <w:r>
        <w:t>Neste caso de uso pretende-se determinar o caminho mais forte entre 2 utilizadores. No caderno de encargos define-se como "mais forte" o caminho que maximiza o somatório das forças de ligação. No entanto, nós consideramos que esta abordagem iria gerar caminhos desnecessariamente longos, uma vez que mais ligações tem o potencial de gerar um somatório maior. De forma a alcançar um meio termo entre "força" e distância, decidimos considerar antes a média do somatório das forças. Se for necessário, a implementação pode ser facilmente adaptada para considerar a abordagem anterior.</w:t>
      </w:r>
    </w:p>
    <w:p w:rsidR="0085092F" w:rsidP="0085092F" w:rsidRDefault="0085092F" w14:paraId="594A4A4B" w14:textId="77777777">
      <w:r>
        <w:t>Para este UC foram desenvolvidos os predicados plan_strlig/3, melhor_caminho_strlig/2, atualiza_melhor_strlig/1, forca/3, e 2 predicados forca/1. Também reutiliza o predicado dfs/3, disponibilizado na TP de apoio ao projeto de ALGAV.</w:t>
      </w:r>
    </w:p>
    <w:p w:rsidR="0085092F" w:rsidP="0085092F" w:rsidRDefault="0085092F" w14:paraId="1210F6EA" w14:textId="77777777"/>
    <w:p w:rsidR="0085092F" w:rsidP="0085092F" w:rsidRDefault="0085092F" w14:paraId="2FDD366A" w14:textId="77777777">
      <w:r>
        <w:t xml:space="preserve">Começando pelos predicados que são chamados por último, o predicado forca/3 (forca(X,Y,S)) recebe dois nós X e Y e guarda a força de ligação entre os 2 em S. </w:t>
      </w:r>
    </w:p>
    <w:p w:rsidR="0085092F" w:rsidP="0085092F" w:rsidRDefault="0085092F" w14:paraId="547D5E51" w14:textId="77777777">
      <w:r>
        <w:t>O primeiro predicado forca/2 (forca([X,Y],S)), recebe uma lista de 2 nós X e Y e chama o predicado forca/3 sobre os mesmos membros.</w:t>
      </w:r>
    </w:p>
    <w:p w:rsidR="0085092F" w:rsidP="0085092F" w:rsidRDefault="0085092F" w14:paraId="68983326" w14:textId="77777777">
      <w:r>
        <w:t>O segundo predicado forca/2 (forca([X|Y],S)) recebe uma lista de head X e tail Y. Primeiro chama-se a si próprio para a tail Y (percorre a tail recursivamente e faz a soma das forças) e guarda a soma das forças em S1. Em segundo, chama forca/3 para X e o primeiro membro de Y e guarda a forca em S2. Depois, soma S1 e S2, obtendo a soma das forças de ligação da lista inteira.</w:t>
      </w:r>
    </w:p>
    <w:p w:rsidR="0085092F" w:rsidP="0085092F" w:rsidRDefault="0085092F" w14:paraId="31EF1DF6" w14:textId="77777777">
      <w:r>
        <w:t>O predicado atualiza_melhor_strlig/1 (atualiza_melhor_strlig(LCaminho)) compara LCaminho com a solução atual (dynamic melhor_sol_strlig/2). Primeiro calcula a média da soma das forças de LCaminho, dividindo a soma pela length. Depois compara o resultado com a média da solução atual. Se for superior, atualiza a solução com LCaminho.</w:t>
      </w:r>
    </w:p>
    <w:p w:rsidR="0085092F" w:rsidP="0085092F" w:rsidRDefault="0085092F" w14:paraId="6ED8DAA1" w14:textId="77777777"/>
    <w:p w:rsidR="0085092F" w:rsidP="0085092F" w:rsidRDefault="0085092F" w14:paraId="3F0C9F54" w14:textId="77777777"/>
    <w:p w:rsidR="0085092F" w:rsidP="0085092F" w:rsidRDefault="0085092F" w14:paraId="3D5D2216" w14:textId="104841AF">
      <w:r>
        <w:lastRenderedPageBreak/>
        <w:t>O predicado melhor_caminho_strlig/2 (melhor_caminho_strlig(Orig,Dest)) define a solução com valor -10000 (valor placeholder que vai ser substituído na primeira execução), chama dfs para Orig e Dest, guarda o caminho em LCaminho. Este predicado vai ser chamado várias vezes para cada caminho possível entre Orig e Dest. Depois chama atualiza_melhor_strlig/1  para o LCaminho atual.</w:t>
      </w:r>
    </w:p>
    <w:p w:rsidR="0085092F" w:rsidP="0085092F" w:rsidRDefault="0085092F" w14:paraId="38F176EA" w14:textId="77777777">
      <w:r>
        <w:t>O predicado plan_strlig/3(plan_strlig(Orig,Dest,LCaminho_strlig)) chama o predicado melhor_caminho_strlig/2 para cada solução de dfs. No final, a solução (dynamic_melhor_sol_strlig/2) deve representar o caminho com a maior média de forças de ligação.</w:t>
      </w:r>
    </w:p>
    <w:p w:rsidR="00751F53" w:rsidP="0085092F" w:rsidRDefault="0085092F" w14:paraId="4933101C" w14:textId="23FD3F88">
      <w:r>
        <w:t>Segue-se uma captura de todos os predicados implementados, para facilitar a compreensão.</w:t>
      </w:r>
    </w:p>
    <w:p w:rsidR="0085092F" w:rsidP="0085092F" w:rsidRDefault="0085092F" w14:paraId="457B1960" w14:textId="2444DE5E">
      <w:r>
        <w:rPr>
          <w:noProof/>
        </w:rPr>
        <w:drawing>
          <wp:inline distT="0" distB="0" distL="0" distR="0" wp14:anchorId="7DE73997" wp14:editId="2A994547">
            <wp:extent cx="4000500" cy="6038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2F" w:rsidP="0085092F" w:rsidRDefault="0085092F" w14:paraId="01137792" w14:textId="4659B866">
      <w:r>
        <w:lastRenderedPageBreak/>
        <w:t>De seguida apresentam-se alguns exemplos do algoritmo em funcionamento.</w:t>
      </w:r>
    </w:p>
    <w:p w:rsidR="0085092F" w:rsidP="0085092F" w:rsidRDefault="00373249" w14:paraId="7B03E9BB" w14:textId="5EB8B7BB">
      <w:r>
        <w:rPr>
          <w:noProof/>
        </w:rPr>
        <w:drawing>
          <wp:inline distT="0" distB="0" distL="0" distR="0" wp14:anchorId="3B6A58AF" wp14:editId="79D91274">
            <wp:extent cx="5105400" cy="1790700"/>
            <wp:effectExtent l="0" t="0" r="0" b="0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249" w:rsidP="0085092F" w:rsidRDefault="00373249" w14:paraId="6F6D5AEB" w14:textId="62C24EAE">
      <w:r>
        <w:rPr>
          <w:noProof/>
        </w:rPr>
        <w:drawing>
          <wp:inline distT="0" distB="0" distL="0" distR="0" wp14:anchorId="535166CA" wp14:editId="74E13DB4">
            <wp:extent cx="5219700" cy="1895475"/>
            <wp:effectExtent l="0" t="0" r="0" b="9525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1F8" w:rsidP="00C811F8" w:rsidRDefault="00C811F8" w14:paraId="0A8E7FB1" w14:textId="2EF91E7C"/>
    <w:p w:rsidRPr="0092523E" w:rsidR="00C811F8" w:rsidP="00C811F8" w:rsidRDefault="00C811F8" w14:paraId="6F09AA96" w14:textId="7B6D3FDA">
      <w:pPr>
        <w:pStyle w:val="Ttulo2"/>
        <w:rPr>
          <w:u w:val="single"/>
        </w:rPr>
      </w:pPr>
      <w:bookmarkStart w:name="_Toc89516513" w:id="11"/>
      <w:r>
        <w:t>II.</w:t>
      </w:r>
      <w:r w:rsidR="00E80483">
        <w:t>2.5</w:t>
      </w:r>
      <w:r>
        <w:t xml:space="preserve"> </w:t>
      </w:r>
      <w:r w:rsidR="00E80483">
        <w:t>UC38</w:t>
      </w:r>
      <w:bookmarkEnd w:id="11"/>
    </w:p>
    <w:p w:rsidR="00C811F8" w:rsidP="00C811F8" w:rsidRDefault="00C811F8" w14:paraId="1E25AB94" w14:textId="26340989"/>
    <w:p w:rsidR="00C811F8" w:rsidP="00C811F8" w:rsidRDefault="00C811F8" w14:paraId="355E8C29" w14:textId="77777777"/>
    <w:p w:rsidR="00C811F8" w:rsidP="00C811F8" w:rsidRDefault="00C811F8" w14:paraId="12308BC3" w14:textId="158A293D">
      <w:pPr>
        <w:pStyle w:val="Ttulo2"/>
      </w:pPr>
      <w:bookmarkStart w:name="_Toc89516514" w:id="12"/>
      <w:r w:rsidR="00C811F8">
        <w:rPr/>
        <w:t>II.</w:t>
      </w:r>
      <w:r w:rsidR="00E80483">
        <w:rPr/>
        <w:t>2.6</w:t>
      </w:r>
      <w:r w:rsidR="00C811F8">
        <w:rPr/>
        <w:t xml:space="preserve"> </w:t>
      </w:r>
      <w:r w:rsidR="00E80483">
        <w:rPr/>
        <w:t>UC39</w:t>
      </w:r>
      <w:bookmarkEnd w:id="12"/>
    </w:p>
    <w:p w:rsidR="6FECD5F8" w:rsidRDefault="6FECD5F8" w14:paraId="179F55E9" w14:textId="67F540DC">
      <w:r w:rsidR="6FECD5F8">
        <w:rPr/>
        <w:t>Neste caso de uso pretende-se determinar o caminho mais seguro entre 2 utilizadores. No caderno de encargos define-se como "mais seguro" o caminho que maximiza o somatório das forças de ligação</w:t>
      </w:r>
      <w:r w:rsidR="4C034CD9">
        <w:rPr/>
        <w:t>, mas garantindo que o nenhuma das ligações tenha um valor abaixo de um dado limiar</w:t>
      </w:r>
      <w:r w:rsidR="6FECD5F8">
        <w:rPr/>
        <w:t>. No entanto, nós consideramos que esta abordagem iria gerar caminhos desnecessariamente longos, uma vez que mais ligações tem o potencial de gerar um somatório maior. De forma a alcançar um meio termo entre "força" e distância, decidimos considerar antes a média do somatório das forças. Se for necessário, a implementação pode ser facilmente adaptada para considerar a abordagem anterior.</w:t>
      </w:r>
    </w:p>
    <w:p w:rsidR="6FECD5F8" w:rsidRDefault="6FECD5F8" w14:paraId="2A9A036E" w14:textId="133C52EA">
      <w:r w:rsidR="6FECD5F8">
        <w:rPr/>
        <w:t>Para este UC foram desenvolvidos os predicados plan_strlig</w:t>
      </w:r>
      <w:r w:rsidR="37C3B506">
        <w:rPr/>
        <w:t>2</w:t>
      </w:r>
      <w:r w:rsidR="6FECD5F8">
        <w:rPr/>
        <w:t>/</w:t>
      </w:r>
      <w:r w:rsidR="78475F71">
        <w:rPr/>
        <w:t>4</w:t>
      </w:r>
      <w:r w:rsidR="6FECD5F8">
        <w:rPr/>
        <w:t>, melhor_caminho_strlig</w:t>
      </w:r>
      <w:r w:rsidR="35060C2D">
        <w:rPr/>
        <w:t>2</w:t>
      </w:r>
      <w:r w:rsidR="6FECD5F8">
        <w:rPr/>
        <w:t>/</w:t>
      </w:r>
      <w:r w:rsidR="61C00690">
        <w:rPr/>
        <w:t>3</w:t>
      </w:r>
      <w:r w:rsidR="6FECD5F8">
        <w:rPr/>
        <w:t>, atualiza_melhor_strlig</w:t>
      </w:r>
      <w:r w:rsidR="143014D4">
        <w:rPr/>
        <w:t>2</w:t>
      </w:r>
      <w:r w:rsidR="6FECD5F8">
        <w:rPr/>
        <w:t>/</w:t>
      </w:r>
      <w:r w:rsidR="4230C9AF">
        <w:rPr/>
        <w:t>2</w:t>
      </w:r>
      <w:r w:rsidR="6FECD5F8">
        <w:rPr/>
        <w:t>, forca</w:t>
      </w:r>
      <w:r w:rsidR="7303715A">
        <w:rPr/>
        <w:t>2</w:t>
      </w:r>
      <w:r w:rsidR="6FECD5F8">
        <w:rPr/>
        <w:t>/</w:t>
      </w:r>
      <w:r w:rsidR="729C3E4C">
        <w:rPr/>
        <w:t>5</w:t>
      </w:r>
      <w:r w:rsidR="6FECD5F8">
        <w:rPr/>
        <w:t>, e 2 predicados forca</w:t>
      </w:r>
      <w:r w:rsidR="31421F58">
        <w:rPr/>
        <w:t>2</w:t>
      </w:r>
      <w:r w:rsidR="6FECD5F8">
        <w:rPr/>
        <w:t>/</w:t>
      </w:r>
      <w:r w:rsidR="0A5A66F0">
        <w:rPr/>
        <w:t>4</w:t>
      </w:r>
      <w:r w:rsidR="6FECD5F8">
        <w:rPr/>
        <w:t xml:space="preserve">. Também reutiliza o predicado </w:t>
      </w:r>
      <w:proofErr w:type="spellStart"/>
      <w:r w:rsidR="6FECD5F8">
        <w:rPr/>
        <w:t>dfs</w:t>
      </w:r>
      <w:proofErr w:type="spellEnd"/>
      <w:r w:rsidR="6FECD5F8">
        <w:rPr/>
        <w:t>/3, disponibilizado na TP de apoio ao projeto de ALGAV.</w:t>
      </w:r>
    </w:p>
    <w:p w:rsidR="73467A73" w:rsidP="73467A73" w:rsidRDefault="73467A73" w14:paraId="5F00AE7E" w14:textId="5831617B">
      <w:pPr>
        <w:pStyle w:val="Normal"/>
        <w:rPr>
          <w:rFonts w:ascii="Calibri" w:hAnsi="Calibri" w:eastAsia="Times New Roman" w:cs="Times , serif"/>
          <w:sz w:val="22"/>
          <w:szCs w:val="22"/>
        </w:rPr>
      </w:pPr>
    </w:p>
    <w:p w:rsidR="697D7B3D" w:rsidP="73467A73" w:rsidRDefault="697D7B3D" w14:paraId="77FE45BD" w14:textId="6B764D68">
      <w:pPr>
        <w:pStyle w:val="Normal"/>
        <w:rPr>
          <w:rFonts w:ascii="Calibri" w:hAnsi="Calibri" w:eastAsia="Times New Roman" w:cs="Times , serif"/>
          <w:sz w:val="22"/>
          <w:szCs w:val="22"/>
        </w:rPr>
      </w:pPr>
      <w:r w:rsidRPr="73467A73" w:rsidR="697D7B3D">
        <w:rPr>
          <w:rFonts w:ascii="Calibri" w:hAnsi="Calibri" w:eastAsia="Times New Roman" w:cs="Times , serif"/>
          <w:sz w:val="22"/>
          <w:szCs w:val="22"/>
        </w:rPr>
        <w:t xml:space="preserve">Na utilização do recurso começamos por invocar o </w:t>
      </w:r>
      <w:r w:rsidRPr="73467A73" w:rsidR="6C3AE138">
        <w:rPr>
          <w:rFonts w:ascii="Calibri" w:hAnsi="Calibri" w:eastAsia="Times New Roman" w:cs="Times , serif"/>
          <w:sz w:val="22"/>
          <w:szCs w:val="22"/>
        </w:rPr>
        <w:t xml:space="preserve">predicado </w:t>
      </w:r>
      <w:r w:rsidRPr="73467A73" w:rsidR="697D7B3D">
        <w:rPr>
          <w:rFonts w:ascii="Calibri" w:hAnsi="Calibri" w:eastAsia="Times New Roman" w:cs="Times , serif"/>
          <w:sz w:val="22"/>
          <w:szCs w:val="22"/>
        </w:rPr>
        <w:t>plan_strlig2/4</w:t>
      </w:r>
      <w:r w:rsidRPr="73467A73" w:rsidR="48CFEDD6">
        <w:rPr>
          <w:rFonts w:ascii="Calibri" w:hAnsi="Calibri" w:eastAsia="Times New Roman" w:cs="Times , serif"/>
          <w:sz w:val="22"/>
          <w:szCs w:val="22"/>
        </w:rPr>
        <w:t xml:space="preserve"> </w:t>
      </w:r>
      <w:r w:rsidRPr="73467A73" w:rsidR="5EDE0953">
        <w:rPr>
          <w:rFonts w:ascii="Calibri" w:hAnsi="Calibri" w:eastAsia="Times New Roman" w:cs="Times , serif"/>
          <w:sz w:val="22"/>
          <w:szCs w:val="22"/>
        </w:rPr>
        <w:t xml:space="preserve">que é definido por </w:t>
      </w:r>
      <w:proofErr w:type="spellStart"/>
      <w:r w:rsidRPr="73467A73" w:rsidR="5EDE0953">
        <w:rPr>
          <w:rFonts w:ascii="Calibri" w:hAnsi="Calibri" w:eastAsia="Times New Roman" w:cs="Times , serif"/>
          <w:sz w:val="22"/>
          <w:szCs w:val="22"/>
        </w:rPr>
        <w:t>plan_strlig</w:t>
      </w:r>
      <w:proofErr w:type="spellEnd"/>
      <w:r w:rsidRPr="73467A73" w:rsidR="5EDE0953">
        <w:rPr>
          <w:rFonts w:ascii="Calibri" w:hAnsi="Calibri" w:eastAsia="Times New Roman" w:cs="Times , serif"/>
          <w:sz w:val="22"/>
          <w:szCs w:val="22"/>
        </w:rPr>
        <w:t>(</w:t>
      </w:r>
      <w:proofErr w:type="spellStart"/>
      <w:r w:rsidRPr="73467A73" w:rsidR="167B33A9">
        <w:rPr>
          <w:rFonts w:ascii="Calibri" w:hAnsi="Calibri" w:eastAsia="Times New Roman" w:cs="Times , serif"/>
          <w:sz w:val="22"/>
          <w:szCs w:val="22"/>
        </w:rPr>
        <w:t>Orig</w:t>
      </w:r>
      <w:r w:rsidRPr="73467A73" w:rsidR="5EDE0953">
        <w:rPr>
          <w:rFonts w:ascii="Calibri" w:hAnsi="Calibri" w:eastAsia="Times New Roman" w:cs="Times , serif"/>
          <w:sz w:val="22"/>
          <w:szCs w:val="22"/>
        </w:rPr>
        <w:t>,</w:t>
      </w:r>
      <w:r w:rsidRPr="73467A73" w:rsidR="5B016DAF">
        <w:rPr>
          <w:rFonts w:ascii="Calibri" w:hAnsi="Calibri" w:eastAsia="Times New Roman" w:cs="Times , serif"/>
          <w:sz w:val="22"/>
          <w:szCs w:val="22"/>
        </w:rPr>
        <w:t>Dest</w:t>
      </w:r>
      <w:r w:rsidRPr="73467A73" w:rsidR="5EDE0953">
        <w:rPr>
          <w:rFonts w:ascii="Calibri" w:hAnsi="Calibri" w:eastAsia="Times New Roman" w:cs="Times , serif"/>
          <w:sz w:val="22"/>
          <w:szCs w:val="22"/>
        </w:rPr>
        <w:t>,L</w:t>
      </w:r>
      <w:r w:rsidRPr="73467A73" w:rsidR="7BFC43F0">
        <w:rPr>
          <w:rFonts w:ascii="Calibri" w:hAnsi="Calibri" w:eastAsia="Times New Roman" w:cs="Times , serif"/>
          <w:sz w:val="22"/>
          <w:szCs w:val="22"/>
        </w:rPr>
        <w:t>,</w:t>
      </w:r>
      <w:r w:rsidRPr="73467A73" w:rsidR="044B70D1">
        <w:rPr>
          <w:rFonts w:ascii="Calibri" w:hAnsi="Calibri" w:eastAsia="Times New Roman" w:cs="Times , serif"/>
          <w:sz w:val="22"/>
          <w:szCs w:val="22"/>
        </w:rPr>
        <w:t>LCaminho_strlig</w:t>
      </w:r>
      <w:proofErr w:type="spellEnd"/>
      <w:r w:rsidRPr="73467A73" w:rsidR="5EDE0953">
        <w:rPr>
          <w:rFonts w:ascii="Calibri" w:hAnsi="Calibri" w:eastAsia="Times New Roman" w:cs="Times , serif"/>
          <w:sz w:val="22"/>
          <w:szCs w:val="22"/>
        </w:rPr>
        <w:t>)</w:t>
      </w:r>
      <w:r w:rsidRPr="73467A73" w:rsidR="4C116322">
        <w:rPr>
          <w:rFonts w:ascii="Calibri" w:hAnsi="Calibri" w:eastAsia="Times New Roman" w:cs="Times , serif"/>
          <w:sz w:val="22"/>
          <w:szCs w:val="22"/>
        </w:rPr>
        <w:t>, sendo</w:t>
      </w:r>
      <w:r w:rsidRPr="73467A73" w:rsidR="4C116322">
        <w:rPr>
          <w:rFonts w:ascii="Calibri" w:hAnsi="Calibri" w:eastAsia="Times New Roman" w:cs="Times , serif"/>
          <w:sz w:val="22"/>
          <w:szCs w:val="22"/>
        </w:rPr>
        <w:t xml:space="preserve"> </w:t>
      </w:r>
      <w:r w:rsidRPr="73467A73" w:rsidR="74CC725B">
        <w:rPr>
          <w:rFonts w:ascii="Calibri" w:hAnsi="Calibri" w:eastAsia="Times New Roman" w:cs="Times , serif"/>
          <w:sz w:val="22"/>
          <w:szCs w:val="22"/>
        </w:rPr>
        <w:t>os parâmetros respetivamente o nó de origem, o nó de destino, o limiar mínimo da força entre os nós</w:t>
      </w:r>
      <w:r w:rsidRPr="73467A73" w:rsidR="4620E897">
        <w:rPr>
          <w:rFonts w:ascii="Calibri" w:hAnsi="Calibri" w:eastAsia="Times New Roman" w:cs="Times , serif"/>
          <w:sz w:val="22"/>
          <w:szCs w:val="22"/>
        </w:rPr>
        <w:t xml:space="preserve"> e o caminho resultante.</w:t>
      </w:r>
      <w:r w:rsidRPr="73467A73" w:rsidR="628F9198">
        <w:rPr>
          <w:rFonts w:ascii="Calibri" w:hAnsi="Calibri" w:eastAsia="Times New Roman" w:cs="Times , serif"/>
          <w:sz w:val="22"/>
          <w:szCs w:val="22"/>
        </w:rPr>
        <w:t xml:space="preserve"> Este</w:t>
      </w:r>
      <w:r w:rsidRPr="73467A73" w:rsidR="6AAF9411">
        <w:rPr>
          <w:rFonts w:ascii="Calibri" w:hAnsi="Calibri" w:eastAsia="Times New Roman" w:cs="Times , serif"/>
          <w:sz w:val="22"/>
          <w:szCs w:val="22"/>
        </w:rPr>
        <w:t xml:space="preserve"> predicado invoca o </w:t>
      </w:r>
      <w:r w:rsidRPr="73467A73" w:rsidR="3B35C1AC">
        <w:rPr>
          <w:rFonts w:ascii="Calibri" w:hAnsi="Calibri" w:eastAsia="Times New Roman" w:cs="Times , serif"/>
          <w:sz w:val="22"/>
          <w:szCs w:val="22"/>
        </w:rPr>
        <w:t>melhor_caminho_strlig2(</w:t>
      </w:r>
      <w:proofErr w:type="spellStart"/>
      <w:r w:rsidRPr="73467A73" w:rsidR="3B35C1AC">
        <w:rPr>
          <w:rFonts w:ascii="Calibri" w:hAnsi="Calibri" w:eastAsia="Times New Roman" w:cs="Times , serif"/>
          <w:sz w:val="22"/>
          <w:szCs w:val="22"/>
        </w:rPr>
        <w:t>Orig,Dest,L</w:t>
      </w:r>
      <w:proofErr w:type="spellEnd"/>
      <w:r w:rsidRPr="73467A73" w:rsidR="3B35C1AC">
        <w:rPr>
          <w:rFonts w:ascii="Calibri" w:hAnsi="Calibri" w:eastAsia="Times New Roman" w:cs="Times , serif"/>
          <w:sz w:val="22"/>
          <w:szCs w:val="22"/>
        </w:rPr>
        <w:t>)</w:t>
      </w:r>
      <w:r w:rsidRPr="73467A73" w:rsidR="38E9AE92">
        <w:rPr>
          <w:rFonts w:ascii="Calibri" w:hAnsi="Calibri" w:eastAsia="Times New Roman" w:cs="Times , serif"/>
          <w:sz w:val="22"/>
          <w:szCs w:val="22"/>
        </w:rPr>
        <w:t xml:space="preserve">, que por sua vez define –10000 como </w:t>
      </w:r>
      <w:proofErr w:type="spellStart"/>
      <w:r w:rsidRPr="73467A73" w:rsidR="38E9AE92">
        <w:rPr>
          <w:rFonts w:ascii="Calibri" w:hAnsi="Calibri" w:eastAsia="Times New Roman" w:cs="Times , serif"/>
          <w:sz w:val="22"/>
          <w:szCs w:val="22"/>
        </w:rPr>
        <w:t>placeholder</w:t>
      </w:r>
      <w:proofErr w:type="spellEnd"/>
      <w:r w:rsidRPr="73467A73" w:rsidR="2AD70213">
        <w:rPr>
          <w:rFonts w:ascii="Calibri" w:hAnsi="Calibri" w:eastAsia="Times New Roman" w:cs="Times , serif"/>
          <w:sz w:val="22"/>
          <w:szCs w:val="22"/>
        </w:rPr>
        <w:t xml:space="preserve"> para ser substituído na primeira execução</w:t>
      </w:r>
      <w:r w:rsidRPr="73467A73" w:rsidR="1BD7D1D0">
        <w:rPr>
          <w:rFonts w:ascii="Calibri" w:hAnsi="Calibri" w:eastAsia="Times New Roman" w:cs="Times , serif"/>
          <w:sz w:val="22"/>
          <w:szCs w:val="22"/>
        </w:rPr>
        <w:t xml:space="preserve">, depois usa o </w:t>
      </w:r>
      <w:proofErr w:type="spellStart"/>
      <w:r w:rsidRPr="73467A73" w:rsidR="1BD7D1D0">
        <w:rPr>
          <w:rFonts w:ascii="Calibri" w:hAnsi="Calibri" w:eastAsia="Times New Roman" w:cs="Times , serif"/>
          <w:sz w:val="22"/>
          <w:szCs w:val="22"/>
        </w:rPr>
        <w:t>dfs</w:t>
      </w:r>
      <w:proofErr w:type="spellEnd"/>
      <w:r w:rsidRPr="73467A73" w:rsidR="1BD7D1D0">
        <w:rPr>
          <w:rFonts w:ascii="Calibri" w:hAnsi="Calibri" w:eastAsia="Times New Roman" w:cs="Times , serif"/>
          <w:sz w:val="22"/>
          <w:szCs w:val="22"/>
        </w:rPr>
        <w:t>(</w:t>
      </w:r>
      <w:proofErr w:type="spellStart"/>
      <w:r w:rsidRPr="73467A73" w:rsidR="1BD7D1D0">
        <w:rPr>
          <w:rFonts w:ascii="Calibri" w:hAnsi="Calibri" w:eastAsia="Times New Roman" w:cs="Times , serif"/>
          <w:sz w:val="22"/>
          <w:szCs w:val="22"/>
        </w:rPr>
        <w:t>Orig,Dest,LCaminho</w:t>
      </w:r>
      <w:proofErr w:type="spellEnd"/>
      <w:r w:rsidRPr="73467A73" w:rsidR="1BD7D1D0">
        <w:rPr>
          <w:rFonts w:ascii="Calibri" w:hAnsi="Calibri" w:eastAsia="Times New Roman" w:cs="Times , serif"/>
          <w:sz w:val="22"/>
          <w:szCs w:val="22"/>
        </w:rPr>
        <w:t xml:space="preserve">) e manda o resultado </w:t>
      </w:r>
      <w:proofErr w:type="spellStart"/>
      <w:r w:rsidRPr="73467A73" w:rsidR="1BD7D1D0">
        <w:rPr>
          <w:rFonts w:ascii="Calibri" w:hAnsi="Calibri" w:eastAsia="Times New Roman" w:cs="Times , serif"/>
          <w:sz w:val="22"/>
          <w:szCs w:val="22"/>
        </w:rPr>
        <w:t>LCaminho</w:t>
      </w:r>
      <w:proofErr w:type="spellEnd"/>
      <w:r w:rsidRPr="73467A73" w:rsidR="1BD7D1D0">
        <w:rPr>
          <w:rFonts w:ascii="Calibri" w:hAnsi="Calibri" w:eastAsia="Times New Roman" w:cs="Times , serif"/>
          <w:sz w:val="22"/>
          <w:szCs w:val="22"/>
        </w:rPr>
        <w:t xml:space="preserve"> para o </w:t>
      </w:r>
      <w:r w:rsidRPr="73467A73" w:rsidR="1624EF14">
        <w:rPr>
          <w:rFonts w:ascii="Calibri" w:hAnsi="Calibri" w:eastAsia="Times New Roman" w:cs="Times , serif"/>
          <w:sz w:val="22"/>
          <w:szCs w:val="22"/>
        </w:rPr>
        <w:t>atualiza_melhor_strlig2(</w:t>
      </w:r>
      <w:proofErr w:type="spellStart"/>
      <w:r w:rsidRPr="73467A73" w:rsidR="1624EF14">
        <w:rPr>
          <w:rFonts w:ascii="Calibri" w:hAnsi="Calibri" w:eastAsia="Times New Roman" w:cs="Times , serif"/>
          <w:sz w:val="22"/>
          <w:szCs w:val="22"/>
        </w:rPr>
        <w:t>LCaminho,L</w:t>
      </w:r>
      <w:proofErr w:type="spellEnd"/>
      <w:r w:rsidRPr="73467A73" w:rsidR="1624EF14">
        <w:rPr>
          <w:rFonts w:ascii="Calibri" w:hAnsi="Calibri" w:eastAsia="Times New Roman" w:cs="Times , serif"/>
          <w:sz w:val="22"/>
          <w:szCs w:val="22"/>
        </w:rPr>
        <w:t>)</w:t>
      </w:r>
      <w:r w:rsidRPr="73467A73" w:rsidR="3694C1DB">
        <w:rPr>
          <w:rFonts w:ascii="Calibri" w:hAnsi="Calibri" w:eastAsia="Times New Roman" w:cs="Times , serif"/>
          <w:sz w:val="22"/>
          <w:szCs w:val="22"/>
        </w:rPr>
        <w:t xml:space="preserve">, que </w:t>
      </w:r>
      <w:r w:rsidRPr="73467A73" w:rsidR="01BA139A">
        <w:rPr>
          <w:rFonts w:ascii="Calibri" w:hAnsi="Calibri" w:eastAsia="Times New Roman" w:cs="Times , serif"/>
          <w:sz w:val="22"/>
          <w:szCs w:val="22"/>
        </w:rPr>
        <w:t xml:space="preserve">chama </w:t>
      </w:r>
      <w:r w:rsidRPr="73467A73" w:rsidR="31A55865">
        <w:rPr>
          <w:rFonts w:ascii="Calibri" w:hAnsi="Calibri" w:eastAsia="Times New Roman" w:cs="Times , serif"/>
          <w:sz w:val="22"/>
          <w:szCs w:val="22"/>
        </w:rPr>
        <w:t>o predicado forca2(</w:t>
      </w:r>
      <w:r w:rsidRPr="73467A73" w:rsidR="31A55865">
        <w:rPr>
          <w:rFonts w:ascii="Calibri" w:hAnsi="Calibri" w:eastAsia="Times New Roman" w:cs="Times , serif"/>
          <w:sz w:val="22"/>
          <w:szCs w:val="22"/>
        </w:rPr>
        <w:t>LCaminho,L</w:t>
      </w:r>
      <w:r w:rsidRPr="73467A73" w:rsidR="31A55865">
        <w:rPr>
          <w:rFonts w:ascii="Calibri" w:hAnsi="Calibri" w:eastAsia="Times New Roman" w:cs="Times , serif"/>
          <w:sz w:val="22"/>
          <w:szCs w:val="22"/>
        </w:rPr>
        <w:t>,</w:t>
      </w:r>
      <w:r w:rsidRPr="73467A73" w:rsidR="31A55865">
        <w:rPr>
          <w:rFonts w:ascii="Calibri" w:hAnsi="Calibri" w:eastAsia="Times New Roman" w:cs="Times , serif"/>
          <w:sz w:val="22"/>
          <w:szCs w:val="22"/>
        </w:rPr>
        <w:t>S,S</w:t>
      </w:r>
      <w:r w:rsidRPr="73467A73" w:rsidR="31A55865">
        <w:rPr>
          <w:rFonts w:ascii="Calibri" w:hAnsi="Calibri" w:eastAsia="Times New Roman" w:cs="Times , serif"/>
          <w:sz w:val="22"/>
          <w:szCs w:val="22"/>
        </w:rPr>
        <w:t>2), que tem as variáveis S e S2 para as</w:t>
      </w:r>
      <w:r w:rsidRPr="73467A73" w:rsidR="4DE6562D">
        <w:rPr>
          <w:rFonts w:ascii="Calibri" w:hAnsi="Calibri" w:eastAsia="Times New Roman" w:cs="Times , serif"/>
          <w:sz w:val="22"/>
          <w:szCs w:val="22"/>
        </w:rPr>
        <w:t xml:space="preserve"> duas forças entre cada nó, depois são comparados os valores d</w:t>
      </w:r>
      <w:r w:rsidRPr="73467A73" w:rsidR="3DF58369">
        <w:rPr>
          <w:rFonts w:ascii="Calibri" w:hAnsi="Calibri" w:eastAsia="Times New Roman" w:cs="Times , serif"/>
          <w:sz w:val="22"/>
          <w:szCs w:val="22"/>
        </w:rPr>
        <w:t>a m</w:t>
      </w:r>
      <w:r w:rsidRPr="73467A73" w:rsidR="6295D7EC">
        <w:rPr>
          <w:rFonts w:ascii="Calibri" w:hAnsi="Calibri" w:eastAsia="Times New Roman" w:cs="Times , serif"/>
          <w:sz w:val="22"/>
          <w:szCs w:val="22"/>
        </w:rPr>
        <w:t>é</w:t>
      </w:r>
      <w:r w:rsidRPr="73467A73" w:rsidR="3DF58369">
        <w:rPr>
          <w:rFonts w:ascii="Calibri" w:hAnsi="Calibri" w:eastAsia="Times New Roman" w:cs="Times , serif"/>
          <w:sz w:val="22"/>
          <w:szCs w:val="22"/>
        </w:rPr>
        <w:t>dia do caminho com o valor guardado em melhor_sol_strlig2/2.</w:t>
      </w:r>
    </w:p>
    <w:p w:rsidR="3DF58369" w:rsidP="73467A73" w:rsidRDefault="3DF58369" w14:paraId="2AB6B016" w14:textId="56ED4921">
      <w:pPr>
        <w:pStyle w:val="Normal"/>
        <w:rPr>
          <w:rFonts w:ascii="Calibri" w:hAnsi="Calibri" w:eastAsia="Times New Roman" w:cs="Times , serif"/>
          <w:sz w:val="22"/>
          <w:szCs w:val="22"/>
        </w:rPr>
      </w:pPr>
      <w:r w:rsidRPr="73467A73" w:rsidR="3DF58369">
        <w:rPr>
          <w:rFonts w:ascii="Calibri" w:hAnsi="Calibri" w:eastAsia="Times New Roman" w:cs="Times , serif"/>
          <w:sz w:val="22"/>
          <w:szCs w:val="22"/>
        </w:rPr>
        <w:t>P</w:t>
      </w:r>
      <w:r w:rsidRPr="73467A73" w:rsidR="3DF58369">
        <w:rPr>
          <w:rFonts w:ascii="Calibri" w:hAnsi="Calibri" w:eastAsia="Times New Roman" w:cs="Times , serif"/>
          <w:sz w:val="22"/>
          <w:szCs w:val="22"/>
        </w:rPr>
        <w:t>ara os predicados forca2/5 e forca2/4, temos chamadas recursivas em que são feitas comparações</w:t>
      </w:r>
      <w:r w:rsidRPr="73467A73" w:rsidR="1AA78AD4">
        <w:rPr>
          <w:rFonts w:ascii="Calibri" w:hAnsi="Calibri" w:eastAsia="Times New Roman" w:cs="Times , serif"/>
          <w:sz w:val="22"/>
          <w:szCs w:val="22"/>
        </w:rPr>
        <w:t xml:space="preserve"> entre o valor </w:t>
      </w:r>
      <w:r w:rsidRPr="73467A73" w:rsidR="1AA78AD4">
        <w:rPr>
          <w:rFonts w:ascii="Calibri" w:hAnsi="Calibri" w:eastAsia="Times New Roman" w:cs="Times , serif"/>
          <w:sz w:val="22"/>
          <w:szCs w:val="22"/>
        </w:rPr>
        <w:t>do limiar</w:t>
      </w:r>
      <w:r w:rsidRPr="73467A73" w:rsidR="1AA78AD4">
        <w:rPr>
          <w:rFonts w:ascii="Calibri" w:hAnsi="Calibri" w:eastAsia="Times New Roman" w:cs="Times , serif"/>
          <w:sz w:val="22"/>
          <w:szCs w:val="22"/>
        </w:rPr>
        <w:t xml:space="preserve"> e o valor das duas forças de ligação entre dois nós.</w:t>
      </w:r>
    </w:p>
    <w:p w:rsidR="257D214E" w:rsidP="73467A73" w:rsidRDefault="257D214E" w14:paraId="7161196D" w14:textId="17DF5F0C">
      <w:pPr>
        <w:pStyle w:val="Normal"/>
      </w:pPr>
      <w:r w:rsidR="257D214E">
        <w:drawing>
          <wp:inline wp14:editId="116E4E48" wp14:anchorId="1A14BC32">
            <wp:extent cx="3623733" cy="3065074"/>
            <wp:effectExtent l="0" t="0" r="0" b="0"/>
            <wp:docPr id="721088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56dc7fb9a541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733" cy="306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7D214E" w:rsidP="73467A73" w:rsidRDefault="257D214E" w14:paraId="1AE5CA6D" w14:textId="1CC8826C">
      <w:pPr>
        <w:pStyle w:val="Normal"/>
      </w:pPr>
      <w:r w:rsidR="257D214E">
        <w:drawing>
          <wp:inline wp14:editId="211897E5" wp14:anchorId="5B9AF1C4">
            <wp:extent cx="2978632" cy="3190415"/>
            <wp:effectExtent l="0" t="0" r="0" b="0"/>
            <wp:docPr id="982761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6f7b07965d40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632" cy="31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7D214E" w:rsidP="73467A73" w:rsidRDefault="257D214E" w14:paraId="6BC008DD" w14:textId="27540F87">
      <w:pPr>
        <w:pStyle w:val="Normal"/>
      </w:pPr>
      <w:r w:rsidR="257D214E">
        <w:drawing>
          <wp:inline wp14:editId="303D1BE9" wp14:anchorId="1110C261">
            <wp:extent cx="3743325" cy="943630"/>
            <wp:effectExtent l="0" t="0" r="0" b="0"/>
            <wp:docPr id="1352846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4732ca25b84d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7D214E" w:rsidP="73467A73" w:rsidRDefault="257D214E" w14:paraId="07A8C5FD" w14:textId="49DDAC91">
      <w:pPr>
        <w:pStyle w:val="Normal"/>
      </w:pPr>
      <w:r w:rsidR="257D214E">
        <w:drawing>
          <wp:inline wp14:editId="183736EB" wp14:anchorId="1FF3C57F">
            <wp:extent cx="3629025" cy="884575"/>
            <wp:effectExtent l="0" t="0" r="0" b="0"/>
            <wp:docPr id="19133829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dcdc770c6e40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7D214E" w:rsidP="73467A73" w:rsidRDefault="257D214E" w14:paraId="55121C93" w14:textId="5AEB663D">
      <w:pPr>
        <w:pStyle w:val="Normal"/>
        <w:rPr>
          <w:rFonts w:ascii="Calibri" w:hAnsi="Calibri" w:eastAsia="Times New Roman" w:cs="Times , serif"/>
          <w:sz w:val="22"/>
          <w:szCs w:val="22"/>
        </w:rPr>
      </w:pPr>
      <w:r w:rsidR="257D214E">
        <w:drawing>
          <wp:inline wp14:editId="5E057EC0" wp14:anchorId="2CAC051F">
            <wp:extent cx="2959681" cy="492125"/>
            <wp:effectExtent l="0" t="0" r="0" b="0"/>
            <wp:docPr id="963082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8e273c790a4f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681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23E" w:rsidP="0092523E" w:rsidRDefault="0092523E" w14:paraId="705CB4EA" w14:textId="2F957835"/>
    <w:p w:rsidR="00CA01E1" w:rsidP="73467A73" w:rsidRDefault="002E5BDD" w14:paraId="29188BC7" w14:textId="0DEC2ADF">
      <w:pPr>
        <w:pStyle w:val="Ttulo2"/>
        <w:jc w:val="center"/>
        <w:rPr>
          <w:b w:val="0"/>
          <w:bCs w:val="0"/>
        </w:rPr>
      </w:pPr>
      <w:bookmarkStart w:name="_Toc89516515" w:id="13"/>
      <w:r w:rsidR="0092523E">
        <w:rPr/>
        <w:t>Parte III - Conclusões</w:t>
      </w:r>
      <w:bookmarkEnd w:id="13"/>
    </w:p>
    <w:p w:rsidR="00CA01E1" w:rsidP="73467A73" w:rsidRDefault="002E5BDD" w14:paraId="02653C46" w14:textId="43A392E5">
      <w:pPr>
        <w:pStyle w:val="Ttulo2"/>
        <w:jc w:val="both"/>
        <w:rPr>
          <w:b w:val="0"/>
          <w:bCs w:val="0"/>
        </w:rPr>
      </w:pPr>
      <w:r w:rsidR="30CBF0CA">
        <w:rPr>
          <w:b w:val="0"/>
          <w:bCs w:val="0"/>
        </w:rPr>
        <w:t xml:space="preserve">Para concluir, conseguimos implementar a maior parte dos algoritmos propostos para a unidade curricular de ALGAV, no entanto não </w:t>
      </w:r>
      <w:r w:rsidR="4EFC2970">
        <w:rPr>
          <w:b w:val="0"/>
          <w:bCs w:val="0"/>
        </w:rPr>
        <w:t>conseguimos fazer a integração com os projetos relacionados as restantes unidades curriculares</w:t>
      </w:r>
      <w:r w:rsidR="17092BE9">
        <w:rPr>
          <w:b w:val="0"/>
          <w:bCs w:val="0"/>
        </w:rPr>
        <w:t xml:space="preserve"> e por isso a demonstraç</w:t>
      </w:r>
      <w:r w:rsidR="7A14A6FD">
        <w:rPr>
          <w:b w:val="0"/>
          <w:bCs w:val="0"/>
        </w:rPr>
        <w:t>ão</w:t>
      </w:r>
      <w:r w:rsidR="17092BE9">
        <w:rPr>
          <w:b w:val="0"/>
          <w:bCs w:val="0"/>
        </w:rPr>
        <w:t xml:space="preserve"> dos algoritmos só é </w:t>
      </w:r>
      <w:r w:rsidR="7DBC3A77">
        <w:rPr>
          <w:b w:val="0"/>
          <w:bCs w:val="0"/>
        </w:rPr>
        <w:t>possível</w:t>
      </w:r>
      <w:r w:rsidR="2E99ED4F">
        <w:rPr>
          <w:b w:val="0"/>
          <w:bCs w:val="0"/>
        </w:rPr>
        <w:t xml:space="preserve"> no SWI-Prolog,</w:t>
      </w:r>
      <w:r w:rsidR="569C9103">
        <w:rPr>
          <w:b w:val="0"/>
          <w:bCs w:val="0"/>
        </w:rPr>
        <w:t xml:space="preserve"> </w:t>
      </w:r>
      <w:r w:rsidR="2E99ED4F">
        <w:rPr>
          <w:b w:val="0"/>
          <w:bCs w:val="0"/>
        </w:rPr>
        <w:t>até o presente momento.</w:t>
      </w:r>
    </w:p>
    <w:p w:rsidR="00CA01E1" w:rsidP="73467A73" w:rsidRDefault="00CA01E1" w14:paraId="4E4CAFDF" w14:textId="6F03D05B">
      <w:pPr>
        <w:jc w:val="left"/>
      </w:pPr>
    </w:p>
    <w:p w:rsidR="00CA01E1" w:rsidP="00C811F8" w:rsidRDefault="00CA01E1" w14:paraId="005D24CE" w14:textId="77777777"/>
    <w:p w:rsidRPr="00B731BA" w:rsidR="00964655" w:rsidP="00B731BA" w:rsidRDefault="00964655" w14:paraId="50C7C610" w14:textId="1721048C">
      <w:pPr>
        <w:pStyle w:val="Ttulo1"/>
        <w:jc w:val="left"/>
      </w:pPr>
      <w:r w:rsidRPr="001F5F0C">
        <w:br w:type="page"/>
      </w:r>
      <w:bookmarkStart w:name="_Toc471979356" w:id="14"/>
      <w:bookmarkStart w:name="_Toc89516516" w:id="15"/>
      <w:r w:rsidRPr="00B731BA" w:rsidR="00E16B5D">
        <w:lastRenderedPageBreak/>
        <w:t>Referências</w:t>
      </w:r>
      <w:bookmarkEnd w:id="14"/>
      <w:bookmarkEnd w:id="15"/>
      <w:r w:rsidRPr="0039164B" w:rsidR="0039164B">
        <w:rPr>
          <w:rFonts w:eastAsia="Arial Narrow"/>
          <w:b w:val="0"/>
          <w:color w:val="000000"/>
        </w:rPr>
        <w:t xml:space="preserve"> </w:t>
      </w:r>
    </w:p>
    <w:p w:rsidR="0039164B" w:rsidRDefault="0039164B" w14:paraId="1A876CF1" w14:textId="2BE2479D">
      <w:pPr>
        <w:autoSpaceDE w:val="0"/>
        <w:autoSpaceDN w:val="0"/>
        <w:ind w:left="640" w:hanging="640"/>
        <w:divId w:val="774405154"/>
        <w:rPr>
          <w:rFonts w:eastAsia="Arial Narrow"/>
          <w:color w:val="000000"/>
        </w:rPr>
      </w:pPr>
    </w:p>
    <w:sdt>
      <w:sdtPr>
        <w:rPr>
          <w:rFonts w:eastAsia="Arial Narrow"/>
          <w:color w:val="000000"/>
        </w:rPr>
        <w:tag w:val="MENDELEY_BIBLIOGRAPHY"/>
        <w:id w:val="-1892574282"/>
        <w:placeholder>
          <w:docPart w:val="DefaultPlaceholder_-1854013440"/>
        </w:placeholder>
      </w:sdtPr>
      <w:sdtEndPr/>
      <w:sdtContent>
        <w:p w:rsidR="0039164B" w:rsidRDefault="0039164B" w14:paraId="0AE5AAA1" w14:textId="77777777">
          <w:pPr>
            <w:autoSpaceDE w:val="0"/>
            <w:autoSpaceDN w:val="0"/>
            <w:ind w:hanging="640"/>
            <w:divId w:val="417022699"/>
            <w:rPr>
              <w:sz w:val="24"/>
            </w:rPr>
          </w:pPr>
          <w:r>
            <w:t>[1]</w:t>
          </w:r>
          <w:r>
            <w:tab/>
          </w:r>
          <w:r>
            <w:t>C. Ramos, “Listas Prolog”.</w:t>
          </w:r>
        </w:p>
        <w:p w:rsidR="0039164B" w:rsidRDefault="0039164B" w14:paraId="27CF9225" w14:textId="77777777">
          <w:pPr>
            <w:autoSpaceDE w:val="0"/>
            <w:autoSpaceDN w:val="0"/>
            <w:ind w:hanging="640"/>
            <w:divId w:val="1415936903"/>
          </w:pPr>
          <w:r>
            <w:t>[2]</w:t>
          </w:r>
          <w:r>
            <w:tab/>
          </w:r>
          <w:r>
            <w:t>U. Curricular and A. Avançada, “Apoio ao Sprint B do Trabalho Prático de ALGAV Planeamento de Contatos em Redes Sociais”.</w:t>
          </w:r>
        </w:p>
        <w:p w:rsidR="0039164B" w:rsidRDefault="0039164B" w14:paraId="61265CFF" w14:textId="77777777">
          <w:pPr>
            <w:autoSpaceDE w:val="0"/>
            <w:autoSpaceDN w:val="0"/>
            <w:ind w:hanging="640"/>
            <w:divId w:val="170147431"/>
          </w:pPr>
          <w:r>
            <w:t>[3]</w:t>
          </w:r>
          <w:r>
            <w:tab/>
          </w:r>
          <w:r>
            <w:t>C. Ramos, “Aspetos Complementares Prolog”.</w:t>
          </w:r>
        </w:p>
        <w:p w:rsidR="0039164B" w:rsidP="00B731BA" w:rsidRDefault="0039164B" w14:paraId="1674F1AE" w14:textId="17CA8E63">
          <w:pPr>
            <w:pStyle w:val="BodyText1"/>
            <w:rPr>
              <w:rFonts w:eastAsia="Arial Narrow"/>
              <w:color w:val="000000"/>
            </w:rPr>
          </w:pPr>
          <w:r>
            <w:t> </w:t>
          </w:r>
        </w:p>
      </w:sdtContent>
    </w:sdt>
    <w:p w:rsidRPr="00B731BA" w:rsidR="00B731BA" w:rsidP="00B731BA" w:rsidRDefault="0039164B" w14:paraId="266686CF" w14:textId="4D5A3623">
      <w:pPr>
        <w:pStyle w:val="BodyText1"/>
        <w:rPr>
          <w:rFonts w:eastAsia="Arial Narrow"/>
        </w:rPr>
      </w:pPr>
      <w:r w:rsidRPr="0039164B">
        <w:rPr>
          <w:rFonts w:eastAsia="Arial Narrow"/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"/>
          <w:id w:val="-1845855785"/>
          <w:placeholder>
            <w:docPart w:val="8AB8EC46FBA24ABB94B1441357993E15"/>
          </w:placeholder>
        </w:sdtPr>
        <w:sdtEndPr/>
        <w:sdtContent>
          <w:r w:rsidRPr="0039164B">
            <w:rPr>
              <w:color w:val="000000"/>
            </w:rPr>
            <w:t>[1], [2]</w:t>
          </w:r>
        </w:sdtContent>
      </w:sdt>
      <w:sdt>
        <w:sdtPr>
          <w:rPr>
            <w:color w:val="000000"/>
          </w:rPr>
          <w:tag w:val="MENDELEY_CITATION_v3_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"/>
          <w:id w:val="-1632235718"/>
          <w:placeholder>
            <w:docPart w:val="DefaultPlaceholder_-1854013440"/>
          </w:placeholder>
        </w:sdtPr>
        <w:sdtEndPr/>
        <w:sdtContent>
          <w:r w:rsidRPr="0039164B">
            <w:rPr>
              <w:color w:val="000000"/>
            </w:rPr>
            <w:t>[3]</w:t>
          </w:r>
        </w:sdtContent>
      </w:sdt>
    </w:p>
    <w:sectPr w:rsidRPr="00B731BA" w:rsidR="00B731BA" w:rsidSect="00386789">
      <w:footerReference w:type="default" r:id="rId19"/>
      <w:pgSz w:w="12240" w:h="15840" w:orient="portrait" w:code="1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1351" w:rsidRDefault="005D1351" w14:paraId="708CDB4E" w14:textId="77777777">
      <w:r>
        <w:separator/>
      </w:r>
    </w:p>
  </w:endnote>
  <w:endnote w:type="continuationSeparator" w:id="0">
    <w:p w:rsidR="005D1351" w:rsidRDefault="005D1351" w14:paraId="5EC27FFA" w14:textId="77777777">
      <w:r>
        <w:continuationSeparator/>
      </w:r>
    </w:p>
  </w:endnote>
  <w:endnote w:id="9384">
    <w:p w:rsidR="73467A73" w:rsidP="73467A73" w:rsidRDefault="73467A73" w14:paraId="6AC34E23" w14:textId="457DAF07">
      <w:pPr>
        <w:pStyle w:val="EndnoteText"/>
        <w:bidi w:val="0"/>
      </w:pPr>
      <w:r w:rsidRPr="73467A73">
        <w:rPr>
          <w:rStyle w:val="EndnoteReference"/>
          <w:rFonts w:ascii="Calibri" w:hAnsi="Calibri" w:eastAsia="Times New Roman" w:cs="Times , serif"/>
          <w:sz w:val="20"/>
          <w:szCs w:val="20"/>
        </w:rPr>
        <w:endnoteRef/>
      </w:r>
      <w:r w:rsidRPr="73467A73" w:rsidR="73467A73">
        <w:rPr>
          <w:rFonts w:ascii="Calibri" w:hAnsi="Calibri" w:eastAsia="Times New Roman" w:cs="Times , serif"/>
          <w:sz w:val="20"/>
          <w:szCs w:val="20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, serif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Times New Roman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Pr="001F5F0C" w:rsidR="003B263F" w:rsidTr="00386789" w14:paraId="35833A22" w14:textId="77777777">
      <w:tc>
        <w:tcPr>
          <w:tcW w:w="4500" w:type="pct"/>
          <w:tcBorders>
            <w:top w:val="single" w:color="000000" w:sz="4" w:space="0"/>
          </w:tcBorders>
        </w:tcPr>
        <w:p w:rsidRPr="001F5F0C" w:rsidR="003B263F" w:rsidP="003B263F" w:rsidRDefault="003B263F" w14:paraId="114339BA" w14:textId="2A418CCB">
          <w:pPr>
            <w:pStyle w:val="Rodap"/>
            <w:jc w:val="right"/>
            <w:rPr>
              <w:sz w:val="20"/>
              <w:szCs w:val="20"/>
            </w:rPr>
          </w:pPr>
          <w:r w:rsidRPr="001F5F0C">
            <w:rPr>
              <w:sz w:val="20"/>
              <w:szCs w:val="20"/>
            </w:rPr>
            <w:t xml:space="preserve">Relatório </w:t>
          </w:r>
          <w:r w:rsidR="00CA01E1">
            <w:rPr>
              <w:sz w:val="20"/>
              <w:szCs w:val="20"/>
            </w:rPr>
            <w:t xml:space="preserve">Grupo </w:t>
          </w:r>
          <w:r w:rsidR="002E5A31">
            <w:rPr>
              <w:sz w:val="20"/>
              <w:szCs w:val="20"/>
            </w:rPr>
            <w:t>032</w:t>
          </w:r>
          <w:r w:rsidR="00CA01E1">
            <w:rPr>
              <w:sz w:val="20"/>
              <w:szCs w:val="20"/>
            </w:rPr>
            <w:t xml:space="preserve"> Turma </w:t>
          </w:r>
          <w:r w:rsidR="002E5A31">
            <w:rPr>
              <w:sz w:val="20"/>
              <w:szCs w:val="20"/>
            </w:rPr>
            <w:t>3DF</w:t>
          </w:r>
          <w:r w:rsidRPr="001F5F0C">
            <w:rPr>
              <w:sz w:val="20"/>
              <w:szCs w:val="20"/>
            </w:rPr>
            <w:t xml:space="preserve"> | </w:t>
          </w:r>
        </w:p>
      </w:tc>
      <w:tc>
        <w:tcPr>
          <w:tcW w:w="500" w:type="pct"/>
          <w:tcBorders>
            <w:top w:val="single" w:color="C0504D" w:sz="4" w:space="0"/>
          </w:tcBorders>
          <w:shd w:val="clear" w:color="auto" w:fill="C2794C"/>
        </w:tcPr>
        <w:p w:rsidRPr="001F5F0C" w:rsidR="003B263F" w:rsidP="003B263F" w:rsidRDefault="003B263F" w14:paraId="5B0A4EF0" w14:textId="77777777">
          <w:pPr>
            <w:pStyle w:val="Cabealho"/>
            <w:jc w:val="center"/>
            <w:rPr>
              <w:rFonts w:ascii="Calibri" w:hAnsi="Calibri"/>
              <w:b/>
              <w:color w:val="FFFFFF"/>
              <w:sz w:val="20"/>
              <w:szCs w:val="20"/>
            </w:rPr>
          </w:pPr>
          <w:r w:rsidRPr="001F5F0C">
            <w:rPr>
              <w:rFonts w:ascii="Calibri" w:hAnsi="Calibri"/>
              <w:b/>
              <w:sz w:val="20"/>
              <w:szCs w:val="20"/>
            </w:rPr>
            <w:fldChar w:fldCharType="begin"/>
          </w:r>
          <w:r w:rsidRPr="001F5F0C">
            <w:rPr>
              <w:rFonts w:ascii="Calibri" w:hAnsi="Calibri"/>
              <w:b/>
              <w:sz w:val="20"/>
              <w:szCs w:val="20"/>
            </w:rPr>
            <w:instrText>PAGE   \* MERGEFORMAT</w:instrText>
          </w:r>
          <w:r w:rsidRPr="001F5F0C">
            <w:rPr>
              <w:rFonts w:ascii="Calibri" w:hAnsi="Calibri"/>
              <w:b/>
              <w:sz w:val="20"/>
              <w:szCs w:val="20"/>
            </w:rPr>
            <w:fldChar w:fldCharType="separate"/>
          </w:r>
          <w:r w:rsidRPr="0024535E" w:rsidR="0024535E">
            <w:rPr>
              <w:rFonts w:ascii="Calibri" w:hAnsi="Calibri"/>
              <w:b/>
              <w:noProof/>
              <w:color w:val="FFFFFF"/>
              <w:sz w:val="20"/>
              <w:szCs w:val="20"/>
            </w:rPr>
            <w:t>7</w:t>
          </w:r>
          <w:r w:rsidRPr="001F5F0C">
            <w:rPr>
              <w:rFonts w:ascii="Calibri" w:hAnsi="Calibri"/>
              <w:b/>
              <w:color w:val="FFFFFF"/>
              <w:sz w:val="20"/>
              <w:szCs w:val="20"/>
            </w:rPr>
            <w:fldChar w:fldCharType="end"/>
          </w:r>
        </w:p>
      </w:tc>
    </w:tr>
  </w:tbl>
  <w:p w:rsidRPr="001F5F0C" w:rsidR="003B263F" w:rsidRDefault="003B263F" w14:paraId="065A083E" w14:textId="77777777">
    <w:pPr>
      <w:pStyle w:val="Rodap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1351" w:rsidRDefault="005D1351" w14:paraId="2DB15D13" w14:textId="77777777">
      <w:r>
        <w:separator/>
      </w:r>
    </w:p>
  </w:footnote>
  <w:footnote w:type="continuationSeparator" w:id="0">
    <w:p w:rsidR="005D1351" w:rsidRDefault="005D1351" w14:paraId="7895E0CE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7184"/>
    <w:multiLevelType w:val="multilevel"/>
    <w:tmpl w:val="6724353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BF27EB5"/>
    <w:multiLevelType w:val="hybridMultilevel"/>
    <w:tmpl w:val="825C89FA"/>
    <w:lvl w:ilvl="0" w:tplc="08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cs="Symbol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35B2CC1"/>
    <w:multiLevelType w:val="hybridMultilevel"/>
    <w:tmpl w:val="5790C644"/>
    <w:lvl w:ilvl="0" w:tplc="08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15CB4D0B"/>
    <w:multiLevelType w:val="hybridMultilevel"/>
    <w:tmpl w:val="CA941C46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39A0739"/>
    <w:multiLevelType w:val="hybridMultilevel"/>
    <w:tmpl w:val="848092E0"/>
    <w:lvl w:ilvl="0" w:tplc="08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cs="Symbol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2F503F09"/>
    <w:multiLevelType w:val="hybridMultilevel"/>
    <w:tmpl w:val="05341264"/>
    <w:lvl w:ilvl="0" w:tplc="08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30F552F9"/>
    <w:multiLevelType w:val="hybridMultilevel"/>
    <w:tmpl w:val="AE4C47A8"/>
    <w:lvl w:ilvl="0" w:tplc="08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cs="Symbol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70E45D4"/>
    <w:multiLevelType w:val="hybridMultilevel"/>
    <w:tmpl w:val="5334627C"/>
    <w:lvl w:ilvl="0" w:tplc="08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391641E2"/>
    <w:multiLevelType w:val="hybridMultilevel"/>
    <w:tmpl w:val="76343DA4"/>
    <w:lvl w:ilvl="0" w:tplc="08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3F29463D"/>
    <w:multiLevelType w:val="hybridMultilevel"/>
    <w:tmpl w:val="CF0A6EBC"/>
    <w:lvl w:ilvl="0" w:tplc="08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cs="Symbol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1DB38A3"/>
    <w:multiLevelType w:val="hybridMultilevel"/>
    <w:tmpl w:val="F5F8D66A"/>
    <w:lvl w:ilvl="0" w:tplc="08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47111BEA"/>
    <w:multiLevelType w:val="hybridMultilevel"/>
    <w:tmpl w:val="30CA0606"/>
    <w:lvl w:ilvl="0" w:tplc="0840C600">
      <w:start w:val="1"/>
      <w:numFmt w:val="bullet"/>
      <w:lvlText w:val="-"/>
      <w:lvlJc w:val="left"/>
      <w:pPr>
        <w:ind w:left="1440" w:hanging="360"/>
      </w:pPr>
      <w:rPr>
        <w:rFonts w:hint="default" w:ascii="Estrangelo Edessa" w:hAnsi="Estrangelo Edessa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47541B22"/>
    <w:multiLevelType w:val="multilevel"/>
    <w:tmpl w:val="BA2E0D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5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13" w15:restartNumberingAfterBreak="0">
    <w:nsid w:val="54016F38"/>
    <w:multiLevelType w:val="hybridMultilevel"/>
    <w:tmpl w:val="F7C02B6E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62051D5"/>
    <w:multiLevelType w:val="hybridMultilevel"/>
    <w:tmpl w:val="5E8A59FE"/>
    <w:lvl w:ilvl="0" w:tplc="08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cs="Symbol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486F7D"/>
    <w:multiLevelType w:val="hybridMultilevel"/>
    <w:tmpl w:val="9D74F7F2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787791A"/>
    <w:multiLevelType w:val="multilevel"/>
    <w:tmpl w:val="4E72DF3E"/>
    <w:lvl w:ilvl="0">
      <w:start w:val="1"/>
      <w:numFmt w:val="lowerLetter"/>
      <w:lvlText w:val="%1)"/>
      <w:lvlJc w:val="left"/>
      <w:pPr>
        <w:ind w:left="1080" w:firstLine="720"/>
      </w:pPr>
      <w:rPr>
        <w:rFonts w:ascii="Cambria" w:hAnsi="Cambria" w:eastAsia="Cambria" w:cs="Cambria"/>
      </w:r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18" w15:restartNumberingAfterBreak="0">
    <w:nsid w:val="69110CB2"/>
    <w:multiLevelType w:val="hybridMultilevel"/>
    <w:tmpl w:val="50428718"/>
    <w:lvl w:ilvl="0" w:tplc="08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0"/>
  </w:num>
  <w:num w:numId="5">
    <w:abstractNumId w:val="11"/>
  </w:num>
  <w:num w:numId="6">
    <w:abstractNumId w:val="12"/>
  </w:num>
  <w:num w:numId="7">
    <w:abstractNumId w:val="9"/>
  </w:num>
  <w:num w:numId="8">
    <w:abstractNumId w:val="6"/>
  </w:num>
  <w:num w:numId="9">
    <w:abstractNumId w:val="1"/>
  </w:num>
  <w:num w:numId="10">
    <w:abstractNumId w:val="4"/>
  </w:num>
  <w:num w:numId="11">
    <w:abstractNumId w:val="14"/>
  </w:num>
  <w:num w:numId="12">
    <w:abstractNumId w:val="18"/>
  </w:num>
  <w:num w:numId="13">
    <w:abstractNumId w:val="8"/>
  </w:num>
  <w:num w:numId="14">
    <w:abstractNumId w:val="2"/>
  </w:num>
  <w:num w:numId="15">
    <w:abstractNumId w:val="7"/>
  </w:num>
  <w:num w:numId="16">
    <w:abstractNumId w:val="5"/>
  </w:num>
  <w:num w:numId="17">
    <w:abstractNumId w:val="10"/>
  </w:num>
  <w:num w:numId="18">
    <w:abstractNumId w:val="16"/>
  </w:num>
  <w:num w:numId="19">
    <w:abstractNumId w:val="13"/>
  </w:num>
  <w:num w:numId="20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trackRevisions w:val="false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403"/>
    <w:rsid w:val="00032A75"/>
    <w:rsid w:val="0005512A"/>
    <w:rsid w:val="000E55CE"/>
    <w:rsid w:val="000F3930"/>
    <w:rsid w:val="001A7828"/>
    <w:rsid w:val="001B6EF6"/>
    <w:rsid w:val="001E1403"/>
    <w:rsid w:val="001F5F0C"/>
    <w:rsid w:val="00205CE5"/>
    <w:rsid w:val="0024535E"/>
    <w:rsid w:val="00283FB5"/>
    <w:rsid w:val="002A494F"/>
    <w:rsid w:val="002A66DB"/>
    <w:rsid w:val="002E5A31"/>
    <w:rsid w:val="002E5BDD"/>
    <w:rsid w:val="002E67F0"/>
    <w:rsid w:val="002F6EF2"/>
    <w:rsid w:val="00310992"/>
    <w:rsid w:val="00327E9B"/>
    <w:rsid w:val="00333300"/>
    <w:rsid w:val="00354DC1"/>
    <w:rsid w:val="00373249"/>
    <w:rsid w:val="00386789"/>
    <w:rsid w:val="0039164B"/>
    <w:rsid w:val="00397BE1"/>
    <w:rsid w:val="003B263F"/>
    <w:rsid w:val="003C6C99"/>
    <w:rsid w:val="003C77C4"/>
    <w:rsid w:val="00445BE2"/>
    <w:rsid w:val="00451417"/>
    <w:rsid w:val="00467091"/>
    <w:rsid w:val="004707AB"/>
    <w:rsid w:val="00472654"/>
    <w:rsid w:val="004A6F4A"/>
    <w:rsid w:val="004D050F"/>
    <w:rsid w:val="004D7B90"/>
    <w:rsid w:val="004E707C"/>
    <w:rsid w:val="004F679A"/>
    <w:rsid w:val="00533052"/>
    <w:rsid w:val="00581AFB"/>
    <w:rsid w:val="00594931"/>
    <w:rsid w:val="005A0F5B"/>
    <w:rsid w:val="005C4CA6"/>
    <w:rsid w:val="005D1351"/>
    <w:rsid w:val="00663640"/>
    <w:rsid w:val="00670979"/>
    <w:rsid w:val="00683BEF"/>
    <w:rsid w:val="00751F53"/>
    <w:rsid w:val="00762052"/>
    <w:rsid w:val="007626DD"/>
    <w:rsid w:val="007F7522"/>
    <w:rsid w:val="00812700"/>
    <w:rsid w:val="0085092F"/>
    <w:rsid w:val="00880B40"/>
    <w:rsid w:val="0088276F"/>
    <w:rsid w:val="008834A8"/>
    <w:rsid w:val="008E1C1A"/>
    <w:rsid w:val="0092523E"/>
    <w:rsid w:val="00964655"/>
    <w:rsid w:val="009D26AB"/>
    <w:rsid w:val="009E4F7D"/>
    <w:rsid w:val="00A23FD3"/>
    <w:rsid w:val="00A36019"/>
    <w:rsid w:val="00A64535"/>
    <w:rsid w:val="00AD2FA9"/>
    <w:rsid w:val="00AD7CB4"/>
    <w:rsid w:val="00B731BA"/>
    <w:rsid w:val="00B7473C"/>
    <w:rsid w:val="00B9748E"/>
    <w:rsid w:val="00BF1DC9"/>
    <w:rsid w:val="00C33DC6"/>
    <w:rsid w:val="00C52C43"/>
    <w:rsid w:val="00C7793C"/>
    <w:rsid w:val="00C811F8"/>
    <w:rsid w:val="00CA01E1"/>
    <w:rsid w:val="00CB0143"/>
    <w:rsid w:val="00CD2826"/>
    <w:rsid w:val="00CF4C1D"/>
    <w:rsid w:val="00CFD904"/>
    <w:rsid w:val="00D0371C"/>
    <w:rsid w:val="00D36EBD"/>
    <w:rsid w:val="00D95885"/>
    <w:rsid w:val="00DA360E"/>
    <w:rsid w:val="00DB74E5"/>
    <w:rsid w:val="00DD55C9"/>
    <w:rsid w:val="00E16B5D"/>
    <w:rsid w:val="00E21D17"/>
    <w:rsid w:val="00E2776B"/>
    <w:rsid w:val="00E32082"/>
    <w:rsid w:val="00E73332"/>
    <w:rsid w:val="00E80483"/>
    <w:rsid w:val="00E81BB4"/>
    <w:rsid w:val="00EA2D91"/>
    <w:rsid w:val="00ED0231"/>
    <w:rsid w:val="00F17D18"/>
    <w:rsid w:val="00F916C3"/>
    <w:rsid w:val="00FC373A"/>
    <w:rsid w:val="00FE7800"/>
    <w:rsid w:val="00FF3BBF"/>
    <w:rsid w:val="01B0F4C7"/>
    <w:rsid w:val="01BA139A"/>
    <w:rsid w:val="0263BBDF"/>
    <w:rsid w:val="03D78E6A"/>
    <w:rsid w:val="044B70D1"/>
    <w:rsid w:val="04F02805"/>
    <w:rsid w:val="04F34F33"/>
    <w:rsid w:val="05A34A27"/>
    <w:rsid w:val="08B0E1C4"/>
    <w:rsid w:val="0A3BFF21"/>
    <w:rsid w:val="0A5A66F0"/>
    <w:rsid w:val="0BB5FDEA"/>
    <w:rsid w:val="0CF3A76E"/>
    <w:rsid w:val="0DC4939D"/>
    <w:rsid w:val="0F4A2C6D"/>
    <w:rsid w:val="0F69582E"/>
    <w:rsid w:val="0F74CC0F"/>
    <w:rsid w:val="12B3D571"/>
    <w:rsid w:val="142B2A01"/>
    <w:rsid w:val="143014D4"/>
    <w:rsid w:val="14451604"/>
    <w:rsid w:val="1452F64C"/>
    <w:rsid w:val="14F83826"/>
    <w:rsid w:val="150E3955"/>
    <w:rsid w:val="1624EF14"/>
    <w:rsid w:val="167B33A9"/>
    <w:rsid w:val="16AA09B6"/>
    <w:rsid w:val="16B7B7BD"/>
    <w:rsid w:val="17092BE9"/>
    <w:rsid w:val="1780DB0E"/>
    <w:rsid w:val="189D6A11"/>
    <w:rsid w:val="1AA78AD4"/>
    <w:rsid w:val="1BD7D1D0"/>
    <w:rsid w:val="1C58156F"/>
    <w:rsid w:val="1CEB902B"/>
    <w:rsid w:val="1D034A0B"/>
    <w:rsid w:val="1F80362F"/>
    <w:rsid w:val="1F810239"/>
    <w:rsid w:val="1F8FB631"/>
    <w:rsid w:val="2054132A"/>
    <w:rsid w:val="210D0160"/>
    <w:rsid w:val="243A7EF5"/>
    <w:rsid w:val="24E452CB"/>
    <w:rsid w:val="257D214E"/>
    <w:rsid w:val="272F65A3"/>
    <w:rsid w:val="279AC816"/>
    <w:rsid w:val="290DF018"/>
    <w:rsid w:val="2AC2E8D6"/>
    <w:rsid w:val="2AD70213"/>
    <w:rsid w:val="2B98C8A7"/>
    <w:rsid w:val="2D329632"/>
    <w:rsid w:val="2D450A91"/>
    <w:rsid w:val="2E99ED4F"/>
    <w:rsid w:val="2EB53E36"/>
    <w:rsid w:val="2EE0DAF2"/>
    <w:rsid w:val="2EFF6747"/>
    <w:rsid w:val="2F7D319C"/>
    <w:rsid w:val="30A879E5"/>
    <w:rsid w:val="30CBF0CA"/>
    <w:rsid w:val="311AC865"/>
    <w:rsid w:val="31421F58"/>
    <w:rsid w:val="319E4FA9"/>
    <w:rsid w:val="31A55865"/>
    <w:rsid w:val="31ECDEF8"/>
    <w:rsid w:val="35060C2D"/>
    <w:rsid w:val="3694C1DB"/>
    <w:rsid w:val="36C0501B"/>
    <w:rsid w:val="378EED05"/>
    <w:rsid w:val="37C3B506"/>
    <w:rsid w:val="38E9AE92"/>
    <w:rsid w:val="3B35C1AC"/>
    <w:rsid w:val="3D715147"/>
    <w:rsid w:val="3DF58369"/>
    <w:rsid w:val="3E6B7C71"/>
    <w:rsid w:val="4230C9AF"/>
    <w:rsid w:val="43226271"/>
    <w:rsid w:val="45627702"/>
    <w:rsid w:val="4620E897"/>
    <w:rsid w:val="477D9E5F"/>
    <w:rsid w:val="48CFEDD6"/>
    <w:rsid w:val="493619CB"/>
    <w:rsid w:val="4954CC62"/>
    <w:rsid w:val="49BED8E5"/>
    <w:rsid w:val="4A3D7AA1"/>
    <w:rsid w:val="4A7E1B72"/>
    <w:rsid w:val="4B144BF9"/>
    <w:rsid w:val="4C034CD9"/>
    <w:rsid w:val="4C116322"/>
    <w:rsid w:val="4C847F9E"/>
    <w:rsid w:val="4CB01C5A"/>
    <w:rsid w:val="4D784291"/>
    <w:rsid w:val="4DE6562D"/>
    <w:rsid w:val="4E283D85"/>
    <w:rsid w:val="4EFC2970"/>
    <w:rsid w:val="5146B5EA"/>
    <w:rsid w:val="515FDE47"/>
    <w:rsid w:val="52F3C122"/>
    <w:rsid w:val="548F9183"/>
    <w:rsid w:val="550C67D7"/>
    <w:rsid w:val="569C9103"/>
    <w:rsid w:val="570AC2D2"/>
    <w:rsid w:val="5849D5A8"/>
    <w:rsid w:val="58D6EAB4"/>
    <w:rsid w:val="59973BF9"/>
    <w:rsid w:val="5A32E392"/>
    <w:rsid w:val="5B016DAF"/>
    <w:rsid w:val="5D610ECA"/>
    <w:rsid w:val="5EDE0953"/>
    <w:rsid w:val="5F15D4B7"/>
    <w:rsid w:val="60F56D17"/>
    <w:rsid w:val="61C00690"/>
    <w:rsid w:val="61CF3F75"/>
    <w:rsid w:val="628F9198"/>
    <w:rsid w:val="62913D78"/>
    <w:rsid w:val="6295D7EC"/>
    <w:rsid w:val="62A81C2F"/>
    <w:rsid w:val="6311D272"/>
    <w:rsid w:val="632A0102"/>
    <w:rsid w:val="63D344AB"/>
    <w:rsid w:val="640F7C0A"/>
    <w:rsid w:val="6817D0BD"/>
    <w:rsid w:val="697D7B3D"/>
    <w:rsid w:val="6AAF9411"/>
    <w:rsid w:val="6C3AE138"/>
    <w:rsid w:val="6CC91FDE"/>
    <w:rsid w:val="6CDE67BF"/>
    <w:rsid w:val="6D1E0EF1"/>
    <w:rsid w:val="6E5B42B4"/>
    <w:rsid w:val="6FECD5F8"/>
    <w:rsid w:val="720D7867"/>
    <w:rsid w:val="729C3E4C"/>
    <w:rsid w:val="7303715A"/>
    <w:rsid w:val="73467A73"/>
    <w:rsid w:val="73E96875"/>
    <w:rsid w:val="740290D2"/>
    <w:rsid w:val="74CA8438"/>
    <w:rsid w:val="74CC725B"/>
    <w:rsid w:val="7675D49B"/>
    <w:rsid w:val="78475F71"/>
    <w:rsid w:val="7A14A6FD"/>
    <w:rsid w:val="7B39C5BC"/>
    <w:rsid w:val="7BFC43F0"/>
    <w:rsid w:val="7DBC3A77"/>
    <w:rsid w:val="7DD109DC"/>
    <w:rsid w:val="7E80E680"/>
    <w:rsid w:val="7E9D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0EDFA1"/>
  <w15:docId w15:val="{B3B287CB-8145-407A-B5E9-1084FC7A3D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" w:hAnsi="Times" w:eastAsia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99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B731BA"/>
    <w:pPr>
      <w:spacing w:line="360" w:lineRule="auto"/>
      <w:jc w:val="both"/>
    </w:pPr>
    <w:rPr>
      <w:rFonts w:ascii="Calibri" w:hAnsi="Calibri" w:cs="Times , serif"/>
      <w:sz w:val="22"/>
      <w:szCs w:val="24"/>
    </w:rPr>
  </w:style>
  <w:style w:type="paragraph" w:styleId="Ttulo1">
    <w:name w:val="heading 1"/>
    <w:basedOn w:val="Normal"/>
    <w:next w:val="BodyText1"/>
    <w:link w:val="Ttulo1Char"/>
    <w:qFormat/>
    <w:rsid w:val="00B731BA"/>
    <w:pPr>
      <w:spacing w:line="480" w:lineRule="auto"/>
      <w:jc w:val="center"/>
      <w:outlineLvl w:val="0"/>
    </w:pPr>
    <w:rPr>
      <w:rFonts w:cs="Times New Roman"/>
      <w:b/>
    </w:rPr>
  </w:style>
  <w:style w:type="paragraph" w:styleId="Ttulo2">
    <w:name w:val="heading 2"/>
    <w:basedOn w:val="Normal"/>
    <w:next w:val="Normal"/>
    <w:link w:val="Ttulo2Char"/>
    <w:qFormat/>
    <w:rsid w:val="00B731BA"/>
    <w:pPr>
      <w:spacing w:line="480" w:lineRule="auto"/>
      <w:outlineLvl w:val="1"/>
    </w:pPr>
    <w:rPr>
      <w:rFonts w:cs="Times New Roman"/>
      <w:b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BodyText1" w:customStyle="1">
    <w:name w:val="Body Text1"/>
    <w:basedOn w:val="Normal"/>
    <w:link w:val="BodyTextChar"/>
  </w:style>
  <w:style w:type="character" w:styleId="Ttulo1Char" w:customStyle="1">
    <w:name w:val="Título 1 Char"/>
    <w:link w:val="Ttulo1"/>
    <w:rsid w:val="00B731BA"/>
    <w:rPr>
      <w:rFonts w:ascii="Calibri" w:hAnsi="Calibri"/>
      <w:b/>
      <w:sz w:val="24"/>
      <w:szCs w:val="24"/>
    </w:rPr>
  </w:style>
  <w:style w:type="character" w:styleId="Ttulo2Char" w:customStyle="1">
    <w:name w:val="Título 2 Char"/>
    <w:link w:val="Ttulo2"/>
    <w:rsid w:val="00B731BA"/>
    <w:rPr>
      <w:rFonts w:ascii="Calibri" w:hAnsi="Calibri"/>
      <w:b/>
      <w:sz w:val="22"/>
      <w:szCs w:val="24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character" w:styleId="CabealhoChar" w:customStyle="1">
    <w:name w:val="Cabeçalho Char"/>
    <w:link w:val="Cabealho"/>
    <w:uiPriority w:val="99"/>
    <w:rPr>
      <w:rFonts w:cs="Times , serif"/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RodapChar" w:customStyle="1">
    <w:name w:val="Rodapé Char"/>
    <w:link w:val="Rodap"/>
    <w:uiPriority w:val="99"/>
    <w:rPr>
      <w:rFonts w:cs="Times , serif"/>
      <w:sz w:val="24"/>
      <w:szCs w:val="24"/>
    </w:rPr>
  </w:style>
  <w:style w:type="paragraph" w:styleId="Corpodetexto">
    <w:name w:val="Body Text"/>
    <w:basedOn w:val="Normal"/>
    <w:link w:val="CorpodetextoChar"/>
    <w:pPr>
      <w:spacing w:line="480" w:lineRule="auto"/>
      <w:ind w:firstLine="540"/>
    </w:pPr>
    <w:rPr>
      <w:rFonts w:ascii="Times New Roman" w:hAnsi="Times New Roman" w:cs="Times New Roman"/>
    </w:rPr>
  </w:style>
  <w:style w:type="character" w:styleId="CorpodetextoChar" w:customStyle="1">
    <w:name w:val="Corpo de texto Char"/>
    <w:link w:val="Corpodetexto"/>
    <w:rPr>
      <w:rFonts w:cs="Times , serif"/>
      <w:sz w:val="24"/>
      <w:szCs w:val="24"/>
    </w:rPr>
  </w:style>
  <w:style w:type="character" w:styleId="TextodeblocoCarcter" w:customStyle="1">
    <w:name w:val="Texto de bloco Carácter"/>
    <w:link w:val="BlockText1"/>
    <w:locked/>
    <w:rPr>
      <w:sz w:val="24"/>
      <w:lang w:val="pt-PT" w:eastAsia="pt-PT" w:bidi="pt-PT"/>
    </w:rPr>
  </w:style>
  <w:style w:type="paragraph" w:styleId="Textoembloco">
    <w:name w:val="Block Text"/>
    <w:basedOn w:val="BodyText1"/>
    <w:pPr>
      <w:spacing w:line="480" w:lineRule="auto"/>
    </w:pPr>
    <w:rPr>
      <w:rFonts w:ascii="Times New Roman" w:hAnsi="Times New Roman" w:cs="Times New Roman"/>
    </w:rPr>
  </w:style>
  <w:style w:type="paragraph" w:styleId="Numberedlist" w:customStyle="1">
    <w:name w:val="Numbered list"/>
    <w:basedOn w:val="Normal"/>
    <w:pPr>
      <w:numPr>
        <w:numId w:val="2"/>
      </w:numPr>
      <w:spacing w:line="480" w:lineRule="auto"/>
    </w:pPr>
    <w:rPr>
      <w:rFonts w:ascii="Times New Roman" w:hAnsi="Times New Roman" w:cs="Times New Roman"/>
      <w:lang w:bidi="pt-PT"/>
    </w:rPr>
  </w:style>
  <w:style w:type="paragraph" w:styleId="Quotation" w:customStyle="1">
    <w:name w:val="Quotation"/>
    <w:basedOn w:val="BodyText1"/>
    <w:pPr>
      <w:spacing w:line="480" w:lineRule="auto"/>
      <w:ind w:left="547"/>
    </w:pPr>
    <w:rPr>
      <w:rFonts w:ascii="Times New Roman" w:hAnsi="Times New Roman" w:cs="Times New Roman"/>
      <w:lang w:bidi="pt-PT"/>
    </w:rPr>
  </w:style>
  <w:style w:type="paragraph" w:styleId="Reference" w:customStyle="1">
    <w:name w:val="Reference"/>
    <w:basedOn w:val="BodyText1"/>
    <w:pPr>
      <w:spacing w:line="480" w:lineRule="auto"/>
      <w:ind w:left="547" w:hanging="547"/>
    </w:pPr>
    <w:rPr>
      <w:rFonts w:ascii="Times New Roman" w:hAnsi="Times New Roman" w:cs="Times New Roman"/>
      <w:lang w:bidi="pt-PT"/>
    </w:rPr>
  </w:style>
  <w:style w:type="paragraph" w:styleId="Heading11" w:customStyle="1">
    <w:name w:val="Heading 11"/>
    <w:basedOn w:val="Normal"/>
    <w:link w:val="Heading1Char"/>
  </w:style>
  <w:style w:type="character" w:styleId="Heading1Char" w:customStyle="1">
    <w:name w:val="Heading 1 Char"/>
    <w:link w:val="Heading11"/>
    <w:locked/>
    <w:rPr>
      <w:sz w:val="24"/>
      <w:lang w:val="pt-PT" w:eastAsia="pt-PT" w:bidi="pt-PT"/>
    </w:rPr>
  </w:style>
  <w:style w:type="character" w:styleId="BodyTextChar" w:customStyle="1">
    <w:name w:val="Body Text Char"/>
    <w:link w:val="BodyText1"/>
    <w:locked/>
    <w:rPr>
      <w:sz w:val="24"/>
      <w:lang w:val="pt-PT" w:eastAsia="pt-PT" w:bidi="pt-PT"/>
    </w:rPr>
  </w:style>
  <w:style w:type="paragraph" w:styleId="BlockText1" w:customStyle="1">
    <w:name w:val="Block Text1"/>
    <w:basedOn w:val="Normal"/>
    <w:link w:val="TextodeblocoCarcter"/>
  </w:style>
  <w:style w:type="table" w:styleId="TableNormal1" w:customStyle="1">
    <w:name w:val="Table Normal1"/>
    <w:semiHidden/>
    <w:rPr>
      <w:rFonts w:cs="Times , serif"/>
      <w:lang w:bidi="pt-PT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uiPriority w:val="99"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32082"/>
    <w:pPr>
      <w:spacing w:after="300"/>
      <w:contextualSpacing/>
    </w:pPr>
    <w:rPr>
      <w:rFonts w:ascii="Century Gothic" w:hAnsi="Century Gothic" w:cs="Times New Roman"/>
      <w:color w:val="2F5897"/>
      <w:spacing w:val="5"/>
      <w:kern w:val="28"/>
      <w:sz w:val="60"/>
      <w:szCs w:val="60"/>
    </w:rPr>
  </w:style>
  <w:style w:type="character" w:styleId="TtuloChar" w:customStyle="1">
    <w:name w:val="Título Char"/>
    <w:link w:val="Ttulo"/>
    <w:uiPriority w:val="10"/>
    <w:rsid w:val="00E32082"/>
    <w:rPr>
      <w:rFonts w:ascii="Century Gothic" w:hAnsi="Century Gothic"/>
      <w:color w:val="2F5897"/>
      <w:spacing w:val="5"/>
      <w:kern w:val="28"/>
      <w:sz w:val="60"/>
      <w:szCs w:val="60"/>
    </w:rPr>
  </w:style>
  <w:style w:type="table" w:styleId="Tabelacomgrade">
    <w:name w:val="Table Grid"/>
    <w:basedOn w:val="Tabelanormal"/>
    <w:rsid w:val="00E3208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SemEspaamentoChar" w:customStyle="1">
    <w:name w:val="Sem Espaçamento Char"/>
    <w:link w:val="SemEspaamento"/>
    <w:uiPriority w:val="1"/>
    <w:locked/>
    <w:rsid w:val="00E32082"/>
    <w:rPr>
      <w:rFonts w:ascii="Times New Roman" w:hAnsi="Times New Roman"/>
    </w:rPr>
  </w:style>
  <w:style w:type="paragraph" w:styleId="SemEspaamento">
    <w:name w:val="No Spacing"/>
    <w:link w:val="SemEspaamentoChar"/>
    <w:uiPriority w:val="1"/>
    <w:qFormat/>
    <w:rsid w:val="00E32082"/>
    <w:rPr>
      <w:rFonts w:ascii="Times New Roman" w:hAnsi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4A6F4A"/>
    <w:pPr>
      <w:keepNext/>
      <w:keepLines/>
      <w:spacing w:before="480" w:line="276" w:lineRule="auto"/>
      <w:jc w:val="left"/>
      <w:outlineLvl w:val="9"/>
    </w:pPr>
    <w:rPr>
      <w:rFonts w:ascii="Cambria" w:hAnsi="Cambria"/>
      <w:b w:val="0"/>
      <w:bCs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rsid w:val="004A6F4A"/>
  </w:style>
  <w:style w:type="paragraph" w:styleId="Sumrio2">
    <w:name w:val="toc 2"/>
    <w:basedOn w:val="Normal"/>
    <w:next w:val="Normal"/>
    <w:autoRedefine/>
    <w:uiPriority w:val="39"/>
    <w:rsid w:val="004A6F4A"/>
    <w:pPr>
      <w:ind w:left="240"/>
    </w:pPr>
  </w:style>
  <w:style w:type="paragraph" w:styleId="PargrafodaLista">
    <w:name w:val="List Paragraph"/>
    <w:basedOn w:val="Normal"/>
    <w:uiPriority w:val="34"/>
    <w:qFormat/>
    <w:rsid w:val="00964655"/>
    <w:pPr>
      <w:spacing w:before="120"/>
      <w:ind w:left="720" w:firstLine="851"/>
      <w:contextualSpacing/>
    </w:pPr>
    <w:rPr>
      <w:rFonts w:ascii="Garamond" w:hAnsi="Garamond" w:eastAsia="Garamond" w:cs="Garamond"/>
      <w:color w:val="000000"/>
      <w:szCs w:val="20"/>
    </w:rPr>
  </w:style>
  <w:style w:type="paragraph" w:styleId="Textodebalo">
    <w:name w:val="Balloon Text"/>
    <w:basedOn w:val="Normal"/>
    <w:link w:val="TextodebaloChar"/>
    <w:rsid w:val="003B263F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rsid w:val="003B263F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unhideWhenUsed/>
    <w:rsid w:val="00C811F8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C811F8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semiHidden/>
    <w:rsid w:val="00C811F8"/>
    <w:rPr>
      <w:rFonts w:ascii="Calibri" w:hAnsi="Calibri" w:cs="Times , serif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C811F8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semiHidden/>
    <w:rsid w:val="00C811F8"/>
    <w:rPr>
      <w:rFonts w:ascii="Calibri" w:hAnsi="Calibri" w:cs="Times , serif"/>
      <w:b/>
      <w:bCs/>
    </w:rPr>
  </w:style>
  <w:style w:type="paragraph" w:styleId="Subttulo">
    <w:name w:val="Subtitle"/>
    <w:basedOn w:val="Normal"/>
    <w:next w:val="Normal"/>
    <w:link w:val="SubttuloChar"/>
    <w:qFormat/>
    <w:rsid w:val="00E80483"/>
    <w:pPr>
      <w:numPr>
        <w:ilvl w:val="1"/>
      </w:numPr>
      <w:spacing w:after="160"/>
    </w:pPr>
    <w:rPr>
      <w:rFonts w:asciiTheme="minorHAnsi" w:hAnsiTheme="minorHAnsi" w:eastAsiaTheme="minorEastAsia" w:cstheme="minorBidi"/>
      <w:color w:val="5A5A5A" w:themeColor="text1" w:themeTint="A5"/>
      <w:spacing w:val="15"/>
      <w:szCs w:val="22"/>
    </w:rPr>
  </w:style>
  <w:style w:type="character" w:styleId="SubttuloChar" w:customStyle="1">
    <w:name w:val="Subtítulo Char"/>
    <w:basedOn w:val="Fontepargpadro"/>
    <w:link w:val="Subttulo"/>
    <w:rsid w:val="00E80483"/>
    <w:rPr>
      <w:rFonts w:asciiTheme="minorHAnsi" w:hAnsiTheme="minorHAnsi" w:eastAsiaTheme="minorEastAsia" w:cstheme="minorBidi"/>
      <w:color w:val="5A5A5A" w:themeColor="text1" w:themeTint="A5"/>
      <w:spacing w:val="15"/>
      <w:sz w:val="22"/>
      <w:szCs w:val="22"/>
    </w:rPr>
  </w:style>
  <w:style w:type="paragraph" w:styleId="Legenda">
    <w:name w:val="caption"/>
    <w:basedOn w:val="Normal"/>
    <w:next w:val="Normal"/>
    <w:unhideWhenUsed/>
    <w:qFormat/>
    <w:rsid w:val="004E707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B7473C"/>
    <w:rPr>
      <w:color w:val="808080"/>
    </w:rPr>
  </w:style>
  <w:style xmlns:w14="http://schemas.microsoft.com/office/word/2010/wordml" xmlns:mc="http://schemas.openxmlformats.org/markup-compatibility/2006" xmlns:w="http://schemas.openxmlformats.org/wordprocessingml/2006/main" w:type="character" w:styleId="EndnoteReference" mc:Ignorable="w14">
    <w:basedOn xmlns:w="http://schemas.openxmlformats.org/wordprocessingml/2006/main" w:val="Fontepargpadro"/>
    <w:name xmlns:w="http://schemas.openxmlformats.org/wordprocessingml/2006/main" w:val="end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EndnoteTextChar" w:customStyle="1" mc:Ignorable="w14">
    <w:name xmlns:w="http://schemas.openxmlformats.org/wordprocessingml/2006/main" w:val="Endnote Text Char"/>
    <w:basedOn xmlns:w="http://schemas.openxmlformats.org/wordprocessingml/2006/main" w:val="Fontepargpadro"/>
    <w:link xmlns:w="http://schemas.openxmlformats.org/wordprocessingml/2006/main" w:val="End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EndnoteText" mc:Ignorable="w14">
    <w:basedOn xmlns:w="http://schemas.openxmlformats.org/wordprocessingml/2006/main" w:val="Normal"/>
    <w:link xmlns:w="http://schemas.openxmlformats.org/wordprocessingml/2006/main" w:val="EndnoteTextChar"/>
    <w:name xmlns:w="http://schemas.openxmlformats.org/wordprocessingml/2006/main" w:val="end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26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69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4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51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5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34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6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51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1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998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45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customXml" Target="../customXml/item3.xml" Id="rId3" /><Relationship Type="http://schemas.openxmlformats.org/officeDocument/2006/relationships/glossaryDocument" Target="glossary/document.xml" Id="rId21" /><Relationship Type="http://schemas.openxmlformats.org/officeDocument/2006/relationships/settings" Target="settings.xml" Id="rId7" /><Relationship Type="http://schemas.openxmlformats.org/officeDocument/2006/relationships/image" Target="media/image2.tif" Id="rId12" /><Relationship Type="http://schemas.openxmlformats.org/officeDocument/2006/relationships/image" Target="media/image7.png" Id="rId1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endnotes" Target="endnotes.xml" Id="rId10" /><Relationship Type="http://schemas.openxmlformats.org/officeDocument/2006/relationships/footer" Target="foot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theme" Target="theme/theme1.xml" Id="rId22" /><Relationship Type="http://schemas.openxmlformats.org/officeDocument/2006/relationships/image" Target="/media/image8.png" Id="Rfaf806f6d77a47b3" /><Relationship Type="http://schemas.openxmlformats.org/officeDocument/2006/relationships/image" Target="/media/image9.png" Id="R25d0b17d65664570" /><Relationship Type="http://schemas.openxmlformats.org/officeDocument/2006/relationships/image" Target="/media/imagea.png" Id="Rbb56dc7fb9a54131" /><Relationship Type="http://schemas.openxmlformats.org/officeDocument/2006/relationships/image" Target="/media/imageb.png" Id="Re86f7b07965d4092" /><Relationship Type="http://schemas.openxmlformats.org/officeDocument/2006/relationships/image" Target="/media/imagec.png" Id="R174732ca25b84d59" /><Relationship Type="http://schemas.openxmlformats.org/officeDocument/2006/relationships/image" Target="/media/imaged.png" Id="R3adcdc770c6e4032" /><Relationship Type="http://schemas.openxmlformats.org/officeDocument/2006/relationships/image" Target="/media/imagee.png" Id="R5b8e273c790a4f43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P\Dropbox\ISEP\GUIA%20de%20produ&#231;&#227;o%20de%20trabalhos\TEMPLATE_RELATORI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657DE8-B904-48E4-B995-04862A5A09F9}"/>
      </w:docPartPr>
      <w:docPartBody>
        <w:p w:rsidR="00957209" w:rsidRDefault="00310992">
          <w:r w:rsidRPr="00556C87">
            <w:rPr>
              <w:rStyle w:val="TextodoEspaoReservado"/>
            </w:rPr>
            <w:t>Clique ou toque aqui para introduzir texto.</w:t>
          </w:r>
        </w:p>
      </w:docPartBody>
    </w:docPart>
    <w:docPart>
      <w:docPartPr>
        <w:name w:val="8AB8EC46FBA24ABB94B1441357993E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602668-E17E-4987-A28C-2CC32507CECE}"/>
      </w:docPartPr>
      <w:docPartBody>
        <w:p w:rsidR="00957209" w:rsidRDefault="00310992" w:rsidP="00310992">
          <w:pPr>
            <w:pStyle w:val="8AB8EC46FBA24ABB94B1441357993E15"/>
          </w:pPr>
          <w:r w:rsidRPr="00556C87">
            <w:rPr>
              <w:rStyle w:val="TextodoEspaoReservado"/>
            </w:rPr>
            <w:t>Clique ou toque aqui para introduzir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, serif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Times New Roman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992"/>
    <w:rsid w:val="000B02BA"/>
    <w:rsid w:val="000B0BB9"/>
    <w:rsid w:val="00310992"/>
    <w:rsid w:val="00737DEE"/>
    <w:rsid w:val="00957209"/>
    <w:rsid w:val="00D5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10992"/>
    <w:rPr>
      <w:color w:val="808080"/>
    </w:rPr>
  </w:style>
  <w:style w:type="paragraph" w:customStyle="1" w:styleId="8AB8EC46FBA24ABB94B1441357993E15">
    <w:name w:val="8AB8EC46FBA24ABB94B1441357993E15"/>
    <w:rsid w:val="003109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71FACC4-8C42-4BFE-B6B0-2DADE03C37E0}">
  <we:reference id="f78a3046-9e99-4300-aa2b-5814002b01a2" version="1.35.0.0" store="EXCatalog" storeType="EXCatalog"/>
  <we:alternateReferences>
    <we:reference id="WA104382081" version="1.35.0.0" store="pt-PT" storeType="OMEX"/>
  </we:alternateReferences>
  <we:properties>
    <we:property name="MENDELEY_CITATIONS" value="[{&quot;citationID&quot;:&quot;MENDELEY_CITATION_61bdca43-76df-4f55-a000-7a3048701dc9&quot;,&quot;citationItems&quot;:[{&quot;id&quot;:&quot;31261924-7363-3507-84f4-85c089a4a019&quot;,&quot;itemData&quot;:{&quot;type&quot;:&quot;article-journal&quot;,&quot;id&quot;:&quot;31261924-7363-3507-84f4-85c089a4a019&quot;,&quot;title&quot;:&quot;Listas Prolog&quot;,&quot;author&quot;:[{&quot;family&quot;:&quot;Ramos&quot;,&quot;given&quot;:&quot;Carlos&quot;,&quot;parse-names&quot;:false,&quot;dropping-particle&quot;:&quot;&quot;,&quot;non-dropping-particle&quot;:&quot;&quot;}],&quot;accessed&quot;:{&quot;date-parts&quot;:[[2021,12,4]]}},&quot;isTemporary&quot;:false},{&quot;id&quot;:&quot;50ccac39-7370-3d19-9b9a-3afb0e937a00&quot;,&quot;itemData&quot;:{&quot;type&quot;:&quot;article-journal&quot;,&quot;id&quot;:&quot;50ccac39-7370-3d19-9b9a-3afb0e937a00&quot;,&quot;title&quot;:&quot;Apoio ao Sprint B do Trabalho Prático de ALGAV Planeamento de Contatos em Redes Sociais&quot;,&quot;author&quot;:[{&quot;family&quot;:&quot;Curricular&quot;,&quot;given&quot;:&quot;Unidade&quot;,&quot;parse-names&quot;:false,&quot;dropping-particle&quot;:&quot;&quot;,&quot;non-dropping-particle&quot;:&quot;&quot;},{&quot;family&quot;:&quot;Avançada&quot;,&quot;given&quot;:&quot;Algoritmia&quot;,&quot;parse-names&quot;:false,&quot;dropping-particle&quot;:&quot;&quot;,&quot;non-dropping-particle&quot;:&quot;&quot;}],&quot;accessed&quot;:{&quot;date-parts&quot;:[[2021,12,4]]}},&quot;isTemporary&quot;:false}],&quot;properties&quot;:{&quot;noteIndex&quot;:0},&quot;isEdited&quot;:false,&quot;manualOverride&quot;:{&quot;isManuallyOverridden&quot;:false,&quot;citeprocText&quot;:&quot;[1], [2]&quot;,&quot;manualOverrideText&quot;:&quot;&quot;},&quot;citationTag&quot;:&quot;MENDELEY_CITATION_v3_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&quot;},{&quot;citationID&quot;:&quot;MENDELEY_CITATION_8aec7f42-8dbb-4211-83d1-6415efc52483&quot;,&quot;citationItems&quot;:[{&quot;id&quot;:&quot;f12725eb-4b30-3505-a0dd-24bce7532983&quot;,&quot;itemData&quot;:{&quot;type&quot;:&quot;article-journal&quot;,&quot;id&quot;:&quot;f12725eb-4b30-3505-a0dd-24bce7532983&quot;,&quot;title&quot;:&quot;Aspetos Complementares Prolog&quot;,&quot;author&quot;:[{&quot;family&quot;:&quot;Ramos&quot;,&quot;given&quot;:&quot;Carlos&quot;,&quot;parse-names&quot;:false,&quot;dropping-particle&quot;:&quot;&quot;,&quot;non-dropping-particle&quot;:&quot;&quot;}],&quot;accessed&quot;:{&quot;date-parts&quot;:[[2021,12,4]]}},&quot;isTemporary&quot;:false}],&quot;properties&quot;:{&quot;noteIndex&quot;:0},&quot;isEdited&quot;:false,&quot;manualOverride&quot;:{&quot;isManuallyOverridden&quot;:false,&quot;citeprocText&quot;:&quot;[3]&quot;,&quot;manualOverrideText&quot;:&quot;&quot;},&quot;citationTag&quot;:&quot;MENDELEY_CITATION_v3_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&quot;}]"/>
    <we:property name="MENDELEY_CITATIONS_STYLE" value="&quot;https://www.zotero.org/styles/ieee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57EA2631ADE741B66EF65291561B6D" ma:contentTypeVersion="6" ma:contentTypeDescription="Create a new document." ma:contentTypeScope="" ma:versionID="30989e59fb6494e2bfb831c30fdf628f">
  <xsd:schema xmlns:xsd="http://www.w3.org/2001/XMLSchema" xmlns:xs="http://www.w3.org/2001/XMLSchema" xmlns:p="http://schemas.microsoft.com/office/2006/metadata/properties" xmlns:ns2="a6265dba-aedc-47d4-9f85-a9e247cece66" targetNamespace="http://schemas.microsoft.com/office/2006/metadata/properties" ma:root="true" ma:fieldsID="a48220dd88c37ee7e525beacdc5d941c" ns2:_="">
    <xsd:import namespace="a6265dba-aedc-47d4-9f85-a9e247cece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265dba-aedc-47d4-9f85-a9e247cece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06805-4F6A-44BA-B4EB-8A6A72621B84}"/>
</file>

<file path=customXml/itemProps2.xml><?xml version="1.0" encoding="utf-8"?>
<ds:datastoreItem xmlns:ds="http://schemas.openxmlformats.org/officeDocument/2006/customXml" ds:itemID="{A8BEE9C3-75AD-4607-B106-1B44B05722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2BD9CC-6025-4F76-BD90-0F1427CF0A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C46D67E-02BF-4E37-8EF1-2391CC03D27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TEMPLATE_RELATORIO</ap:Template>
  <ap:Application>Microsoft Word for the web</ap:Application>
  <ap:DocSecurity>0</ap:DocSecurity>
  <ap:ScaleCrop>false</ap:ScaleCrop>
  <ap:Company>ISEP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Sousa</dc:creator>
  <cp:lastModifiedBy>Vasco Silva (1180604)</cp:lastModifiedBy>
  <cp:revision>11</cp:revision>
  <cp:lastPrinted>2020-09-23T10:56:00Z</cp:lastPrinted>
  <dcterms:created xsi:type="dcterms:W3CDTF">2021-10-08T16:26:00Z</dcterms:created>
  <dcterms:modified xsi:type="dcterms:W3CDTF">2021-12-05T20:13:36Z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TC100763239990</vt:lpwstr>
  </property>
  <property fmtid="{D5CDD505-2E9C-101B-9397-08002B2CF9AE}" pid="3" name="ContentTypeId">
    <vt:lpwstr>0x010100F457EA2631ADE741B66EF65291561B6D</vt:lpwstr>
  </property>
</Properties>
</file>